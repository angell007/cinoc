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90677" w14:textId="77777777" w:rsidR="007D50A6" w:rsidRDefault="007D50A6" w:rsidP="00507C15">
      <w:pPr>
        <w:pStyle w:val="Ttulo"/>
        <w:ind w:left="1416" w:firstLine="708"/>
        <w:jc w:val="left"/>
        <w:rPr>
          <w:rFonts w:ascii="Arial" w:hAnsi="Arial" w:cs="Arial"/>
          <w:caps/>
          <w:sz w:val="24"/>
          <w:szCs w:val="24"/>
          <w:lang w:val="pt-BR"/>
        </w:rPr>
      </w:pPr>
      <w:r>
        <w:rPr>
          <w:rFonts w:ascii="Arial" w:hAnsi="Arial" w:cs="Arial"/>
          <w:caps/>
          <w:sz w:val="24"/>
          <w:szCs w:val="24"/>
          <w:lang w:val="pt-BR"/>
        </w:rPr>
        <w:t>JORGE MAURICIO ARISTIZABAL DUQUE</w:t>
      </w:r>
    </w:p>
    <w:p w14:paraId="1C19C638" w14:textId="35CFB618" w:rsidR="00F7498C" w:rsidRDefault="00F7498C" w:rsidP="00FF12A4">
      <w:pPr>
        <w:tabs>
          <w:tab w:val="left" w:pos="7513"/>
        </w:tabs>
        <w:jc w:val="center"/>
        <w:rPr>
          <w:noProof/>
          <w:sz w:val="20"/>
          <w:szCs w:val="20"/>
          <w:lang w:val="pt-BR"/>
        </w:rPr>
      </w:pPr>
    </w:p>
    <w:p w14:paraId="23D614A8" w14:textId="77777777" w:rsidR="00FF12A4" w:rsidRDefault="00FF12A4" w:rsidP="00FF12A4">
      <w:pPr>
        <w:tabs>
          <w:tab w:val="left" w:pos="7513"/>
        </w:tabs>
        <w:jc w:val="center"/>
        <w:rPr>
          <w:noProof/>
          <w:sz w:val="20"/>
          <w:szCs w:val="20"/>
          <w:lang w:val="pt-BR"/>
        </w:rPr>
      </w:pPr>
    </w:p>
    <w:p w14:paraId="66E3415A" w14:textId="77777777" w:rsidR="00F7498C" w:rsidRDefault="00FF12A4" w:rsidP="00FF12A4">
      <w:pPr>
        <w:tabs>
          <w:tab w:val="left" w:pos="7513"/>
        </w:tabs>
        <w:jc w:val="center"/>
        <w:rPr>
          <w:noProof/>
          <w:sz w:val="20"/>
          <w:szCs w:val="20"/>
          <w:lang w:val="pt-BR"/>
        </w:rPr>
      </w:pPr>
      <w:r>
        <w:rPr>
          <w:noProof/>
          <w:sz w:val="20"/>
          <w:szCs w:val="20"/>
          <w:lang w:val="pt-BR"/>
        </w:rPr>
        <w:t>Calle 5 6 58 Plaza Principal</w:t>
      </w:r>
    </w:p>
    <w:p w14:paraId="374F0F1C" w14:textId="77777777" w:rsidR="00FF12A4" w:rsidRDefault="00FF12A4" w:rsidP="00FF12A4">
      <w:pPr>
        <w:tabs>
          <w:tab w:val="left" w:pos="7513"/>
        </w:tabs>
        <w:jc w:val="center"/>
        <w:rPr>
          <w:noProof/>
          <w:sz w:val="20"/>
          <w:szCs w:val="20"/>
          <w:lang w:val="pt-BR"/>
        </w:rPr>
      </w:pPr>
      <w:r>
        <w:rPr>
          <w:noProof/>
          <w:sz w:val="20"/>
          <w:szCs w:val="20"/>
          <w:lang w:val="pt-BR"/>
        </w:rPr>
        <w:t>Pensilvania Caldas</w:t>
      </w:r>
    </w:p>
    <w:p w14:paraId="6F0370D9" w14:textId="77777777" w:rsidR="00F7498C" w:rsidRDefault="00F7498C" w:rsidP="00FF12A4">
      <w:pPr>
        <w:tabs>
          <w:tab w:val="left" w:pos="7513"/>
        </w:tabs>
        <w:jc w:val="center"/>
        <w:rPr>
          <w:noProof/>
          <w:sz w:val="20"/>
          <w:szCs w:val="20"/>
          <w:lang w:val="pt-BR"/>
        </w:rPr>
      </w:pPr>
      <w:r>
        <w:rPr>
          <w:noProof/>
          <w:sz w:val="20"/>
          <w:szCs w:val="20"/>
          <w:lang w:val="pt-BR"/>
        </w:rPr>
        <w:t>C</w:t>
      </w:r>
      <w:r w:rsidR="00FF12A4">
        <w:rPr>
          <w:noProof/>
          <w:sz w:val="20"/>
          <w:szCs w:val="20"/>
          <w:lang w:val="pt-BR"/>
        </w:rPr>
        <w:t>olombia</w:t>
      </w:r>
    </w:p>
    <w:p w14:paraId="7C994FF7" w14:textId="77777777" w:rsidR="001E0907" w:rsidRPr="001E0907" w:rsidRDefault="001E0907" w:rsidP="00FF12A4">
      <w:pPr>
        <w:jc w:val="center"/>
        <w:rPr>
          <w:rFonts w:ascii="Arial" w:hAnsi="Arial" w:cs="Arial"/>
          <w:sz w:val="22"/>
          <w:szCs w:val="22"/>
          <w:lang w:val="pt-BR"/>
        </w:rPr>
      </w:pPr>
      <w:r w:rsidRPr="001E0907">
        <w:rPr>
          <w:rFonts w:ascii="Arial" w:hAnsi="Arial" w:cs="Arial"/>
          <w:sz w:val="22"/>
          <w:szCs w:val="22"/>
          <w:lang w:val="pt-BR"/>
        </w:rPr>
        <w:t>jma</w:t>
      </w:r>
      <w:r w:rsidR="00FF12A4">
        <w:rPr>
          <w:rFonts w:ascii="Arial" w:hAnsi="Arial" w:cs="Arial"/>
          <w:sz w:val="22"/>
          <w:szCs w:val="22"/>
          <w:lang w:val="pt-BR"/>
        </w:rPr>
        <w:t>c</w:t>
      </w:r>
      <w:r w:rsidRPr="001E0907">
        <w:rPr>
          <w:rFonts w:ascii="Arial" w:hAnsi="Arial" w:cs="Arial"/>
          <w:sz w:val="22"/>
          <w:szCs w:val="22"/>
          <w:lang w:val="pt-BR"/>
        </w:rPr>
        <w:t>ktts@</w:t>
      </w:r>
      <w:r w:rsidR="00FF12A4">
        <w:rPr>
          <w:rFonts w:ascii="Arial" w:hAnsi="Arial" w:cs="Arial"/>
          <w:sz w:val="22"/>
          <w:szCs w:val="22"/>
          <w:lang w:val="pt-BR"/>
        </w:rPr>
        <w:t>gmail</w:t>
      </w:r>
      <w:r w:rsidRPr="001E0907">
        <w:rPr>
          <w:rFonts w:ascii="Arial" w:hAnsi="Arial" w:cs="Arial"/>
          <w:sz w:val="22"/>
          <w:szCs w:val="22"/>
          <w:lang w:val="pt-BR"/>
        </w:rPr>
        <w:t>.com</w:t>
      </w:r>
    </w:p>
    <w:p w14:paraId="209DB849" w14:textId="77777777" w:rsidR="00694AD9" w:rsidRDefault="00282E2E" w:rsidP="00FF12A4">
      <w:pPr>
        <w:jc w:val="center"/>
        <w:rPr>
          <w:rFonts w:ascii="Arial" w:hAnsi="Arial" w:cs="Arial"/>
          <w:sz w:val="22"/>
          <w:szCs w:val="22"/>
          <w:lang w:val="es-ES"/>
        </w:rPr>
      </w:pPr>
      <w:r w:rsidRPr="001E0907">
        <w:rPr>
          <w:rFonts w:ascii="Arial" w:hAnsi="Arial" w:cs="Arial"/>
          <w:sz w:val="22"/>
          <w:szCs w:val="22"/>
          <w:lang w:val="pt-BR"/>
        </w:rPr>
        <w:t>Cel.</w:t>
      </w:r>
      <w:r w:rsidR="001E0907">
        <w:rPr>
          <w:rFonts w:ascii="Arial" w:hAnsi="Arial" w:cs="Arial"/>
          <w:sz w:val="22"/>
          <w:szCs w:val="22"/>
          <w:lang w:val="pt-BR"/>
        </w:rPr>
        <w:t xml:space="preserve"> </w:t>
      </w:r>
      <w:r w:rsidR="00FF12A4">
        <w:rPr>
          <w:rFonts w:ascii="Arial" w:hAnsi="Arial" w:cs="Arial"/>
          <w:sz w:val="22"/>
          <w:szCs w:val="22"/>
          <w:lang w:val="pt-BR"/>
        </w:rPr>
        <w:t>3168314228</w:t>
      </w:r>
    </w:p>
    <w:p w14:paraId="5DB37E3E" w14:textId="77777777" w:rsidR="001E0907" w:rsidRDefault="001E0907" w:rsidP="00FF12A4">
      <w:pPr>
        <w:pStyle w:val="Ttulo8"/>
        <w:jc w:val="left"/>
        <w:rPr>
          <w:sz w:val="22"/>
          <w:szCs w:val="22"/>
          <w:lang w:val="es-ES"/>
        </w:rPr>
      </w:pPr>
    </w:p>
    <w:p w14:paraId="49FEF36E" w14:textId="77777777" w:rsidR="00F43F41" w:rsidRPr="00F43F41" w:rsidRDefault="00F43F41" w:rsidP="00E420B7">
      <w:pPr>
        <w:rPr>
          <w:lang w:val="es-ES"/>
        </w:rPr>
      </w:pPr>
    </w:p>
    <w:p w14:paraId="54CD93CF" w14:textId="77777777" w:rsidR="007D50A6" w:rsidRDefault="007D50A6">
      <w:pPr>
        <w:jc w:val="center"/>
        <w:rPr>
          <w:rFonts w:ascii="Arial" w:hAnsi="Arial" w:cs="Arial"/>
          <w:sz w:val="20"/>
          <w:szCs w:val="20"/>
          <w:lang w:val="es-ES"/>
        </w:rPr>
      </w:pPr>
    </w:p>
    <w:p w14:paraId="6DAC45A9" w14:textId="77777777" w:rsidR="007D50A6" w:rsidRDefault="007D50A6">
      <w:pPr>
        <w:jc w:val="center"/>
        <w:rPr>
          <w:rFonts w:ascii="Arial" w:hAnsi="Arial" w:cs="Arial"/>
          <w:sz w:val="20"/>
          <w:szCs w:val="20"/>
          <w:lang w:val="es-ES"/>
        </w:rPr>
      </w:pPr>
    </w:p>
    <w:p w14:paraId="04F95FF5" w14:textId="77777777" w:rsidR="007D50A6" w:rsidRDefault="007D50A6">
      <w:pPr>
        <w:pStyle w:val="Ttulo2"/>
      </w:pPr>
      <w:r>
        <w:t>PERFIL PROFESIONAL</w:t>
      </w:r>
    </w:p>
    <w:p w14:paraId="6DE2DB58" w14:textId="77777777" w:rsidR="007D50A6" w:rsidRDefault="007D50A6">
      <w:pPr>
        <w:jc w:val="both"/>
        <w:rPr>
          <w:rFonts w:ascii="Arial" w:hAnsi="Arial" w:cs="Arial"/>
          <w:sz w:val="20"/>
          <w:szCs w:val="20"/>
        </w:rPr>
      </w:pPr>
    </w:p>
    <w:p w14:paraId="3305B8A7" w14:textId="77777777" w:rsidR="007D50A6" w:rsidRDefault="007D50A6">
      <w:pPr>
        <w:pStyle w:val="Textoindependiente"/>
        <w:rPr>
          <w:b/>
          <w:bCs/>
        </w:rPr>
      </w:pPr>
    </w:p>
    <w:p w14:paraId="7D89B7E7" w14:textId="77777777" w:rsidR="007D50A6" w:rsidRDefault="00F7498C" w:rsidP="00864845">
      <w:pPr>
        <w:pStyle w:val="Textoindependiente"/>
        <w:jc w:val="left"/>
        <w:rPr>
          <w:b/>
          <w:bCs/>
        </w:rPr>
      </w:pPr>
      <w:r>
        <w:rPr>
          <w:b/>
          <w:bCs/>
        </w:rPr>
        <w:t>RELACIONES ECONOMICAS INTERNACIONALES</w:t>
      </w:r>
    </w:p>
    <w:p w14:paraId="276125EF" w14:textId="77777777" w:rsidR="007D50A6" w:rsidRDefault="007D50A6" w:rsidP="00864845">
      <w:pPr>
        <w:pStyle w:val="Textoindependiente"/>
        <w:jc w:val="left"/>
      </w:pPr>
    </w:p>
    <w:p w14:paraId="54F915F8" w14:textId="77777777" w:rsidR="0044442A" w:rsidRDefault="00FC13FC" w:rsidP="00864845">
      <w:pPr>
        <w:pStyle w:val="Textoindependiente"/>
        <w:jc w:val="left"/>
      </w:pPr>
      <w:r>
        <w:t>DIPLOMACIA Y PROTOCOLO</w:t>
      </w:r>
    </w:p>
    <w:p w14:paraId="72CCA441" w14:textId="77777777" w:rsidR="00FC13FC" w:rsidRDefault="0044442A" w:rsidP="00864845">
      <w:pPr>
        <w:pStyle w:val="Textoindependiente"/>
        <w:jc w:val="left"/>
      </w:pPr>
      <w:r>
        <w:t>DERECHO INTERNACIONAL</w:t>
      </w:r>
      <w:r w:rsidR="00FC13FC">
        <w:t xml:space="preserve"> </w:t>
      </w:r>
    </w:p>
    <w:p w14:paraId="2FC657A9" w14:textId="77777777" w:rsidR="0007237C" w:rsidRDefault="0007237C" w:rsidP="00864845">
      <w:pPr>
        <w:pStyle w:val="Textoindependiente"/>
        <w:jc w:val="left"/>
      </w:pPr>
      <w:r>
        <w:t>ECONOMIA GLOBAL</w:t>
      </w:r>
    </w:p>
    <w:p w14:paraId="671DC695" w14:textId="77777777" w:rsidR="007D50A6" w:rsidRDefault="007D50A6" w:rsidP="00864845">
      <w:pPr>
        <w:pStyle w:val="Textoindependiente"/>
        <w:jc w:val="left"/>
      </w:pPr>
      <w:r>
        <w:t xml:space="preserve">COMERCIO EXTERIOR -ESTUDIOS DE MERCADO, PLANES DE </w:t>
      </w:r>
      <w:r w:rsidR="00DB273E">
        <w:t>NEGOCIOS, EXPORTACIONES</w:t>
      </w:r>
      <w:r>
        <w:t xml:space="preserve"> E IMPORTACIONES-</w:t>
      </w:r>
    </w:p>
    <w:p w14:paraId="7C583A4F" w14:textId="77777777" w:rsidR="008E214A" w:rsidRDefault="007D50A6" w:rsidP="00864845">
      <w:pPr>
        <w:pStyle w:val="Textoindependiente"/>
        <w:jc w:val="left"/>
      </w:pPr>
      <w:r>
        <w:t xml:space="preserve">FINANCIAMIENTO </w:t>
      </w:r>
      <w:r w:rsidR="008E214A">
        <w:t>INTERNACIONAL</w:t>
      </w:r>
    </w:p>
    <w:p w14:paraId="5FC1F663" w14:textId="77777777" w:rsidR="007D50A6" w:rsidRDefault="007D50A6" w:rsidP="00864845">
      <w:pPr>
        <w:pStyle w:val="Textoindependiente"/>
        <w:jc w:val="left"/>
      </w:pPr>
      <w:r>
        <w:t xml:space="preserve">LOGÍSTICA </w:t>
      </w:r>
      <w:r w:rsidR="00DB273E">
        <w:t>INTERNACIONAL -</w:t>
      </w:r>
      <w:r>
        <w:t xml:space="preserve">EMBARQUE Y DESEMBARQUE- </w:t>
      </w:r>
    </w:p>
    <w:p w14:paraId="2F162063" w14:textId="77777777" w:rsidR="00E420B7" w:rsidRDefault="00E420B7" w:rsidP="00864845">
      <w:pPr>
        <w:pStyle w:val="Textoindependiente"/>
        <w:jc w:val="left"/>
      </w:pPr>
      <w:r>
        <w:t xml:space="preserve">NACIONALIZACION DE MERCANCIAS </w:t>
      </w:r>
    </w:p>
    <w:p w14:paraId="7EE5496E" w14:textId="77777777" w:rsidR="007D50A6" w:rsidRDefault="007D50A6" w:rsidP="00864845">
      <w:pPr>
        <w:pStyle w:val="Textoindependiente"/>
        <w:jc w:val="left"/>
      </w:pPr>
      <w:r>
        <w:t xml:space="preserve">ECONOMIA NACIONAL E INTERNACIONAL </w:t>
      </w:r>
    </w:p>
    <w:p w14:paraId="3D3F0E80" w14:textId="77777777" w:rsidR="007D50A6" w:rsidRDefault="007D50A6" w:rsidP="00864845">
      <w:pPr>
        <w:pStyle w:val="Textoindependiente"/>
        <w:jc w:val="left"/>
      </w:pPr>
      <w:r>
        <w:t>BLOQUES DE NEGOCIACIÓN Y</w:t>
      </w:r>
      <w:r w:rsidR="00FF12A4">
        <w:t xml:space="preserve"> COMERCIALIZACION</w:t>
      </w:r>
      <w:r w:rsidR="00694AD9">
        <w:t xml:space="preserve"> </w:t>
      </w:r>
    </w:p>
    <w:p w14:paraId="371C22FC" w14:textId="77777777" w:rsidR="007D50A6" w:rsidRDefault="007D50A6" w:rsidP="00864845">
      <w:pPr>
        <w:pStyle w:val="Textoindependiente"/>
        <w:jc w:val="left"/>
      </w:pPr>
      <w:r>
        <w:t>NACIONALIZACIÓN DE MERCANCÍAS</w:t>
      </w:r>
      <w:r w:rsidR="001E0907">
        <w:t xml:space="preserve"> D.I.A.N.</w:t>
      </w:r>
    </w:p>
    <w:p w14:paraId="4D76F942" w14:textId="77777777" w:rsidR="00E13173" w:rsidRDefault="00E13173" w:rsidP="00864845">
      <w:pPr>
        <w:pStyle w:val="Textoindependiente"/>
        <w:jc w:val="left"/>
      </w:pPr>
      <w:r>
        <w:t>FINANZAS INTERNAICONALES, AVALES, LEASINGS, TASAS DE CAMBIO, CONVERSION DE DIVISAS, MOVIMIENTOS DE CAPITAL, TRANSACCIONES.</w:t>
      </w:r>
    </w:p>
    <w:p w14:paraId="68453F67" w14:textId="77777777" w:rsidR="00397C36" w:rsidRDefault="00397C36" w:rsidP="00864845">
      <w:pPr>
        <w:pStyle w:val="Textoindependiente"/>
        <w:jc w:val="left"/>
      </w:pPr>
      <w:r>
        <w:t xml:space="preserve">PRESENTACIÓN Y EJECUCIÓN DE PROYECTOS </w:t>
      </w:r>
    </w:p>
    <w:p w14:paraId="439E37DF" w14:textId="77777777" w:rsidR="007D50A6" w:rsidRDefault="007D50A6" w:rsidP="00864845">
      <w:pPr>
        <w:pStyle w:val="Textoindependiente"/>
        <w:jc w:val="left"/>
      </w:pPr>
      <w:r>
        <w:t>CAPACITACIONES Y ASESORIAS.</w:t>
      </w:r>
    </w:p>
    <w:p w14:paraId="27D23D9B" w14:textId="77777777" w:rsidR="007D50A6" w:rsidRDefault="007D50A6" w:rsidP="00864845">
      <w:pPr>
        <w:pStyle w:val="Textoindependiente"/>
        <w:jc w:val="left"/>
      </w:pPr>
      <w:r>
        <w:t xml:space="preserve">ALTO GRADO DE LIDERAZGO </w:t>
      </w:r>
    </w:p>
    <w:p w14:paraId="479223BF" w14:textId="77777777" w:rsidR="007D50A6" w:rsidRDefault="007D50A6" w:rsidP="00864845">
      <w:pPr>
        <w:pStyle w:val="Textoindependiente"/>
        <w:jc w:val="left"/>
      </w:pPr>
      <w:r>
        <w:t>TRABAJO EN EQUIPO</w:t>
      </w:r>
    </w:p>
    <w:p w14:paraId="4C723851" w14:textId="77777777" w:rsidR="00C445F7" w:rsidRDefault="00C445F7" w:rsidP="00864845">
      <w:pPr>
        <w:pStyle w:val="Textoindependiente"/>
        <w:jc w:val="left"/>
      </w:pPr>
      <w:r>
        <w:t>TESIS DE GRADO: “EXPORTACION DE ARTICULOS ELABORADOS EN MADERA</w:t>
      </w:r>
      <w:r w:rsidR="00FF12A4">
        <w:t xml:space="preserve"> DE PENSILVANIA CALDAS</w:t>
      </w:r>
      <w:r>
        <w:t>”.</w:t>
      </w:r>
    </w:p>
    <w:p w14:paraId="54E764C6" w14:textId="77777777" w:rsidR="007D50A6" w:rsidRDefault="007D50A6" w:rsidP="00864845">
      <w:pPr>
        <w:pStyle w:val="Textoindependiente"/>
        <w:jc w:val="left"/>
      </w:pPr>
    </w:p>
    <w:p w14:paraId="4C11E89B" w14:textId="77777777" w:rsidR="00686ABF" w:rsidRDefault="00686ABF" w:rsidP="00864845">
      <w:pPr>
        <w:pStyle w:val="Textoindependiente"/>
        <w:jc w:val="left"/>
        <w:rPr>
          <w:b/>
          <w:bCs/>
        </w:rPr>
      </w:pPr>
    </w:p>
    <w:p w14:paraId="661552A1" w14:textId="77777777" w:rsidR="00686ABF" w:rsidRDefault="00686ABF" w:rsidP="00864845">
      <w:pPr>
        <w:pStyle w:val="Textoindependiente"/>
        <w:jc w:val="left"/>
        <w:rPr>
          <w:b/>
          <w:bCs/>
        </w:rPr>
      </w:pPr>
    </w:p>
    <w:p w14:paraId="5B0FDFE6" w14:textId="28051348" w:rsidR="006E5F12" w:rsidRDefault="006E5F12" w:rsidP="00864845">
      <w:pPr>
        <w:pStyle w:val="Textoindependiente"/>
        <w:jc w:val="left"/>
        <w:rPr>
          <w:b/>
          <w:bCs/>
        </w:rPr>
      </w:pPr>
    </w:p>
    <w:p w14:paraId="65C17A0F" w14:textId="77777777" w:rsidR="006F3625" w:rsidRDefault="006F3625" w:rsidP="00864845">
      <w:pPr>
        <w:pStyle w:val="Textoindependiente"/>
        <w:jc w:val="left"/>
        <w:rPr>
          <w:b/>
          <w:bCs/>
        </w:rPr>
      </w:pPr>
    </w:p>
    <w:p w14:paraId="0B0D6C99" w14:textId="77777777" w:rsidR="007D50A6" w:rsidRDefault="007D50A6" w:rsidP="00864845">
      <w:pPr>
        <w:pStyle w:val="Textoindependiente"/>
        <w:jc w:val="left"/>
        <w:rPr>
          <w:b/>
          <w:bCs/>
        </w:rPr>
      </w:pPr>
      <w:r>
        <w:rPr>
          <w:b/>
          <w:bCs/>
        </w:rPr>
        <w:t xml:space="preserve">ASISTENTE OPERATIVO FINANCIERO </w:t>
      </w:r>
    </w:p>
    <w:p w14:paraId="1D0BEE98" w14:textId="77777777" w:rsidR="007D50A6" w:rsidRDefault="007D50A6" w:rsidP="00864845">
      <w:pPr>
        <w:pStyle w:val="Textoindependiente"/>
        <w:jc w:val="left"/>
      </w:pPr>
    </w:p>
    <w:p w14:paraId="6DCCFBDB" w14:textId="77777777" w:rsidR="007D50A6" w:rsidRDefault="007D50A6" w:rsidP="00864845">
      <w:pPr>
        <w:pStyle w:val="Textoindependiente"/>
        <w:jc w:val="left"/>
      </w:pPr>
      <w:r>
        <w:t>CONCILIACIÓN CUENTA</w:t>
      </w:r>
      <w:r w:rsidR="00FF12A4">
        <w:t>S</w:t>
      </w:r>
      <w:r>
        <w:t xml:space="preserve"> EMPRESARIAL</w:t>
      </w:r>
      <w:r w:rsidR="00FF12A4">
        <w:t>ES</w:t>
      </w:r>
      <w:r>
        <w:t>; (DIAN)</w:t>
      </w:r>
    </w:p>
    <w:p w14:paraId="6BE6FB10" w14:textId="77777777" w:rsidR="007D50A6" w:rsidRDefault="007D50A6" w:rsidP="00864845">
      <w:pPr>
        <w:pStyle w:val="Textoindependiente"/>
        <w:jc w:val="left"/>
      </w:pPr>
      <w:r>
        <w:t>TRANSMISIÓN DE IMPUESTOS. DIAN. SIGLO XXI.</w:t>
      </w:r>
    </w:p>
    <w:p w14:paraId="173A946B" w14:textId="6C681251" w:rsidR="007D50A6" w:rsidRDefault="007D50A6" w:rsidP="00864845">
      <w:pPr>
        <w:pStyle w:val="Textoindependiente"/>
        <w:jc w:val="left"/>
      </w:pPr>
      <w:r>
        <w:t>CONVENIOS</w:t>
      </w:r>
      <w:r w:rsidR="0039474B">
        <w:t xml:space="preserve"> </w:t>
      </w:r>
      <w:r w:rsidR="0039474B">
        <w:tab/>
        <w:t>BANCAFE</w:t>
      </w:r>
      <w:r w:rsidR="00D46715">
        <w:t>-DAVIVIENDA</w:t>
      </w:r>
    </w:p>
    <w:p w14:paraId="3D5C8D3C" w14:textId="77777777" w:rsidR="007D50A6" w:rsidRDefault="007D50A6" w:rsidP="00864845">
      <w:pPr>
        <w:pStyle w:val="Textoindependiente"/>
        <w:jc w:val="left"/>
      </w:pPr>
      <w:r>
        <w:t>TRASLADO S.E.B.R.A.  (SISTEMA ELECTRÓNICO BANCO DE LA REPUBLICA)</w:t>
      </w:r>
    </w:p>
    <w:p w14:paraId="22A311C3" w14:textId="77777777" w:rsidR="007D50A6" w:rsidRDefault="007D50A6" w:rsidP="00864845">
      <w:pPr>
        <w:pStyle w:val="Textoindependiente"/>
        <w:jc w:val="left"/>
      </w:pPr>
      <w:r>
        <w:lastRenderedPageBreak/>
        <w:t>AUTOMATIZACIÓN CUENTAS DE NÓMINA.</w:t>
      </w:r>
      <w:r w:rsidR="00B42E79">
        <w:t xml:space="preserve"> (TAR)</w:t>
      </w:r>
      <w:r w:rsidR="0039474B">
        <w:t xml:space="preserve"> </w:t>
      </w:r>
    </w:p>
    <w:p w14:paraId="64ED2CF2" w14:textId="77777777" w:rsidR="007D50A6" w:rsidRDefault="007D50A6" w:rsidP="00864845">
      <w:pPr>
        <w:pStyle w:val="Textoindependiente"/>
        <w:jc w:val="left"/>
      </w:pPr>
      <w:r>
        <w:t xml:space="preserve">ACLARACIÓN Y SOLUCIÓN DE REQUERIMIENTOS E INCONSISTENCIAS </w:t>
      </w:r>
      <w:r w:rsidR="0039474B">
        <w:t xml:space="preserve">DE LOS </w:t>
      </w:r>
      <w:r>
        <w:t xml:space="preserve">CONVENIOS. </w:t>
      </w:r>
    </w:p>
    <w:p w14:paraId="79E22836" w14:textId="77777777" w:rsidR="007D50A6" w:rsidRDefault="007D50A6" w:rsidP="00864845">
      <w:pPr>
        <w:pStyle w:val="Textoindependiente"/>
        <w:jc w:val="left"/>
      </w:pPr>
      <w:r>
        <w:t xml:space="preserve"> </w:t>
      </w:r>
    </w:p>
    <w:p w14:paraId="742D99D3" w14:textId="77777777" w:rsidR="007D50A6" w:rsidRDefault="007D50A6" w:rsidP="00864845">
      <w:pPr>
        <w:rPr>
          <w:rFonts w:ascii="Arial" w:hAnsi="Arial" w:cs="Arial"/>
          <w:b/>
          <w:bCs/>
          <w:sz w:val="20"/>
          <w:szCs w:val="20"/>
        </w:rPr>
      </w:pPr>
    </w:p>
    <w:p w14:paraId="14731763" w14:textId="77777777" w:rsidR="007D50A6" w:rsidRDefault="007D50A6">
      <w:pPr>
        <w:pStyle w:val="Ttulo4"/>
        <w:rPr>
          <w:sz w:val="28"/>
          <w:szCs w:val="28"/>
        </w:rPr>
      </w:pPr>
    </w:p>
    <w:p w14:paraId="1E54DB74" w14:textId="77777777" w:rsidR="007D50A6" w:rsidRDefault="007D50A6"/>
    <w:p w14:paraId="3873A43E" w14:textId="77777777" w:rsidR="006E5F12" w:rsidRDefault="006E5F12"/>
    <w:p w14:paraId="4770B3B7" w14:textId="77777777" w:rsidR="006E5F12" w:rsidRDefault="006E5F12"/>
    <w:p w14:paraId="49AB617A" w14:textId="77777777" w:rsidR="006E5F12" w:rsidRDefault="006E5F12"/>
    <w:p w14:paraId="4EC751AC" w14:textId="77777777" w:rsidR="006E5F12" w:rsidRDefault="006E5F12"/>
    <w:p w14:paraId="4F9510D8" w14:textId="77777777" w:rsidR="006E5F12" w:rsidRDefault="006E5F12"/>
    <w:p w14:paraId="24B414BF" w14:textId="77777777" w:rsidR="006E5F12" w:rsidRDefault="006E5F12"/>
    <w:p w14:paraId="2B8CBAE8" w14:textId="77777777" w:rsidR="006E5F12" w:rsidRDefault="006E5F12"/>
    <w:p w14:paraId="50EB0FC0" w14:textId="77777777" w:rsidR="006E5F12" w:rsidRDefault="006E5F12"/>
    <w:p w14:paraId="64C81ECD" w14:textId="77777777" w:rsidR="006E5F12" w:rsidRDefault="006E5F12"/>
    <w:p w14:paraId="6C528772" w14:textId="77777777" w:rsidR="006E5F12" w:rsidRDefault="006E5F12"/>
    <w:p w14:paraId="35230C9D" w14:textId="77777777" w:rsidR="006E5F12" w:rsidRDefault="006E5F12"/>
    <w:p w14:paraId="1CA7A19A" w14:textId="77777777" w:rsidR="006E5F12" w:rsidRDefault="006E5F12"/>
    <w:p w14:paraId="65EF5E1F" w14:textId="77777777" w:rsidR="006E5F12" w:rsidRDefault="006E5F12"/>
    <w:p w14:paraId="2AFAA88D" w14:textId="77777777" w:rsidR="006E5F12" w:rsidRDefault="006E5F12"/>
    <w:p w14:paraId="6D20E22A" w14:textId="77777777" w:rsidR="006E5F12" w:rsidRDefault="006E5F12"/>
    <w:p w14:paraId="21916743" w14:textId="77777777" w:rsidR="006E5F12" w:rsidRDefault="006E5F12"/>
    <w:p w14:paraId="62332E82" w14:textId="77777777" w:rsidR="006E5F12" w:rsidRDefault="006E5F12"/>
    <w:p w14:paraId="608C21C4" w14:textId="77777777" w:rsidR="006E5F12" w:rsidRDefault="006E5F12"/>
    <w:p w14:paraId="7AF855A9" w14:textId="77777777" w:rsidR="006E5F12" w:rsidRDefault="006E5F12"/>
    <w:p w14:paraId="23FB1F18" w14:textId="77777777" w:rsidR="006E5F12" w:rsidRDefault="006E5F12"/>
    <w:p w14:paraId="73E4A85E" w14:textId="77777777" w:rsidR="006E5F12" w:rsidRDefault="006E5F12"/>
    <w:p w14:paraId="261C1762" w14:textId="77777777" w:rsidR="006E5F12" w:rsidRDefault="006E5F12"/>
    <w:p w14:paraId="1EB9E08C" w14:textId="77777777" w:rsidR="006E5F12" w:rsidRDefault="006E5F12"/>
    <w:p w14:paraId="5BE81B72" w14:textId="77777777" w:rsidR="006E5F12" w:rsidRDefault="006E5F12"/>
    <w:p w14:paraId="7271D447" w14:textId="77777777" w:rsidR="006E5F12" w:rsidRDefault="006E5F12"/>
    <w:p w14:paraId="13E9AF44" w14:textId="77777777" w:rsidR="006E5F12" w:rsidRDefault="006E5F12"/>
    <w:p w14:paraId="06F586C5" w14:textId="77777777" w:rsidR="006E5F12" w:rsidRDefault="006E5F12"/>
    <w:p w14:paraId="143FD67C" w14:textId="77777777" w:rsidR="007D50A6" w:rsidRDefault="007D50A6"/>
    <w:p w14:paraId="70141F3F" w14:textId="77777777" w:rsidR="007D50A6" w:rsidRDefault="007D50A6"/>
    <w:p w14:paraId="4EFFA9AC" w14:textId="77777777" w:rsidR="007D50A6" w:rsidRDefault="006E5F12">
      <w:pPr>
        <w:pStyle w:val="Ttulo4"/>
        <w:rPr>
          <w:sz w:val="28"/>
          <w:szCs w:val="28"/>
        </w:rPr>
      </w:pPr>
      <w:r>
        <w:rPr>
          <w:sz w:val="28"/>
          <w:szCs w:val="28"/>
        </w:rPr>
        <w:t>FORMACIÓN ACADÉMICA</w:t>
      </w:r>
    </w:p>
    <w:p w14:paraId="411D1A01" w14:textId="77777777" w:rsidR="007D50A6" w:rsidRDefault="007D50A6">
      <w:pPr>
        <w:rPr>
          <w:rFonts w:ascii="Arial" w:hAnsi="Arial" w:cs="Arial"/>
          <w:sz w:val="20"/>
          <w:szCs w:val="20"/>
        </w:rPr>
      </w:pPr>
    </w:p>
    <w:p w14:paraId="147B6F22" w14:textId="77777777" w:rsidR="007D50A6" w:rsidRPr="00AD3311" w:rsidRDefault="007D50A6">
      <w:pPr>
        <w:rPr>
          <w:rFonts w:ascii="Arial" w:hAnsi="Arial" w:cs="Arial"/>
          <w:b/>
          <w:bCs/>
          <w:sz w:val="20"/>
          <w:szCs w:val="20"/>
        </w:rPr>
      </w:pPr>
    </w:p>
    <w:p w14:paraId="5E632BDD" w14:textId="6F9397BF" w:rsidR="00AD3311" w:rsidRDefault="00AD3311">
      <w:pPr>
        <w:rPr>
          <w:rFonts w:ascii="Arial" w:hAnsi="Arial" w:cs="Arial"/>
          <w:sz w:val="22"/>
          <w:szCs w:val="22"/>
        </w:rPr>
      </w:pPr>
      <w:r w:rsidRPr="00AD3311">
        <w:rPr>
          <w:rFonts w:ascii="Arial" w:hAnsi="Arial" w:cs="Arial"/>
          <w:b/>
          <w:bCs/>
          <w:sz w:val="22"/>
          <w:szCs w:val="22"/>
        </w:rPr>
        <w:t>SISTEMAS INFORMATICOS</w:t>
      </w:r>
      <w:r w:rsidRPr="00AD3311">
        <w:rPr>
          <w:rFonts w:ascii="Arial" w:hAnsi="Arial" w:cs="Arial"/>
          <w:sz w:val="22"/>
          <w:szCs w:val="22"/>
        </w:rPr>
        <w:t xml:space="preserve"> </w:t>
      </w:r>
    </w:p>
    <w:p w14:paraId="0C317100" w14:textId="73D73B71" w:rsidR="00D46715" w:rsidRDefault="00D4671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IES-CINOC</w:t>
      </w:r>
    </w:p>
    <w:p w14:paraId="1D96A630" w14:textId="77777777" w:rsidR="00AD3311" w:rsidRPr="00AD3311" w:rsidRDefault="00AD33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Actualmente </w:t>
      </w:r>
    </w:p>
    <w:p w14:paraId="37723E4E" w14:textId="77777777" w:rsidR="007D50A6" w:rsidRDefault="007D50A6">
      <w:pPr>
        <w:rPr>
          <w:rFonts w:ascii="Arial" w:hAnsi="Arial" w:cs="Arial"/>
          <w:sz w:val="20"/>
          <w:szCs w:val="20"/>
        </w:rPr>
      </w:pPr>
    </w:p>
    <w:p w14:paraId="34CCF906" w14:textId="77777777" w:rsidR="007D50A6" w:rsidRDefault="007D50A6">
      <w:pPr>
        <w:pStyle w:val="Ttulo1"/>
        <w:rPr>
          <w:caps w:val="0"/>
          <w:sz w:val="22"/>
          <w:szCs w:val="22"/>
        </w:rPr>
      </w:pPr>
      <w:r>
        <w:rPr>
          <w:caps w:val="0"/>
          <w:sz w:val="22"/>
          <w:szCs w:val="22"/>
        </w:rPr>
        <w:lastRenderedPageBreak/>
        <w:t>RELACIONES ECONÓMICAS INTERNACIONALES</w:t>
      </w:r>
    </w:p>
    <w:p w14:paraId="367A27FB" w14:textId="77777777" w:rsidR="007D50A6" w:rsidRDefault="007D50A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UNIVERSIDAD AUTÓNOMA DE COLOMBIA</w:t>
      </w:r>
    </w:p>
    <w:p w14:paraId="075CA8FF" w14:textId="77777777" w:rsidR="009A3D66" w:rsidRDefault="009A3D6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2008</w:t>
      </w:r>
    </w:p>
    <w:p w14:paraId="08CBE5D4" w14:textId="77777777" w:rsidR="007D50A6" w:rsidRDefault="007D50A6">
      <w:pPr>
        <w:rPr>
          <w:b/>
          <w:bCs/>
          <w:sz w:val="22"/>
          <w:szCs w:val="22"/>
        </w:rPr>
      </w:pPr>
    </w:p>
    <w:p w14:paraId="113CA96B" w14:textId="77777777" w:rsidR="00AD3311" w:rsidRDefault="00AD3311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IES CINOC</w:t>
      </w:r>
    </w:p>
    <w:p w14:paraId="5F3C3893" w14:textId="77777777" w:rsidR="00AD3311" w:rsidRPr="00AD3311" w:rsidRDefault="00AD3311">
      <w:pPr>
        <w:rPr>
          <w:sz w:val="22"/>
          <w:szCs w:val="22"/>
        </w:rPr>
      </w:pPr>
      <w:r w:rsidRPr="00AD3311">
        <w:rPr>
          <w:sz w:val="22"/>
          <w:szCs w:val="22"/>
        </w:rPr>
        <w:t xml:space="preserve">INGLES </w:t>
      </w:r>
    </w:p>
    <w:p w14:paraId="24533CEA" w14:textId="77777777" w:rsidR="00AD3311" w:rsidRDefault="00AD3311">
      <w:pPr>
        <w:rPr>
          <w:b/>
          <w:bCs/>
          <w:sz w:val="22"/>
          <w:szCs w:val="22"/>
        </w:rPr>
      </w:pPr>
    </w:p>
    <w:p w14:paraId="2854AADC" w14:textId="77777777" w:rsidR="007D50A6" w:rsidRDefault="007D50A6">
      <w:pPr>
        <w:pStyle w:val="Ttulo9"/>
      </w:pPr>
      <w:r>
        <w:t xml:space="preserve">SENA </w:t>
      </w:r>
    </w:p>
    <w:p w14:paraId="532B8932" w14:textId="77777777" w:rsidR="009A3D66" w:rsidRDefault="009A3D6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INGLES</w:t>
      </w:r>
    </w:p>
    <w:p w14:paraId="483B23BF" w14:textId="77777777" w:rsidR="009A3D66" w:rsidRDefault="009A3D66">
      <w:pPr>
        <w:rPr>
          <w:rFonts w:ascii="Arial" w:hAnsi="Arial" w:cs="Arial"/>
          <w:sz w:val="22"/>
          <w:szCs w:val="22"/>
        </w:rPr>
      </w:pPr>
    </w:p>
    <w:p w14:paraId="1FD73566" w14:textId="77777777" w:rsidR="00F93AC0" w:rsidRPr="00F93AC0" w:rsidRDefault="00F93AC0">
      <w:pPr>
        <w:rPr>
          <w:rFonts w:ascii="Arial" w:hAnsi="Arial" w:cs="Arial"/>
          <w:b/>
          <w:bCs/>
          <w:sz w:val="22"/>
          <w:szCs w:val="22"/>
        </w:rPr>
      </w:pPr>
      <w:r w:rsidRPr="00F93AC0">
        <w:rPr>
          <w:rFonts w:ascii="Arial" w:hAnsi="Arial" w:cs="Arial"/>
          <w:b/>
          <w:bCs/>
          <w:sz w:val="22"/>
          <w:szCs w:val="22"/>
        </w:rPr>
        <w:t>SENA</w:t>
      </w:r>
    </w:p>
    <w:p w14:paraId="1E2849D2" w14:textId="77777777" w:rsidR="00A97ABB" w:rsidRPr="00AD3311" w:rsidRDefault="00A97ABB">
      <w:pPr>
        <w:rPr>
          <w:rFonts w:ascii="Arial" w:hAnsi="Arial" w:cs="Arial"/>
          <w:b/>
          <w:bCs/>
          <w:sz w:val="22"/>
          <w:szCs w:val="22"/>
        </w:rPr>
      </w:pPr>
      <w:r w:rsidRPr="00AD3311">
        <w:rPr>
          <w:rFonts w:ascii="Arial" w:hAnsi="Arial" w:cs="Arial"/>
          <w:b/>
          <w:bCs/>
          <w:sz w:val="22"/>
          <w:szCs w:val="22"/>
        </w:rPr>
        <w:t>PROGRAMA AUTOFORMATIVO EN BANCA</w:t>
      </w:r>
    </w:p>
    <w:p w14:paraId="0AA4C6DF" w14:textId="77777777" w:rsidR="007D50A6" w:rsidRPr="00F93AC0" w:rsidRDefault="007D50A6">
      <w:pPr>
        <w:rPr>
          <w:rFonts w:ascii="Arial" w:hAnsi="Arial" w:cs="Arial"/>
          <w:sz w:val="22"/>
          <w:szCs w:val="22"/>
        </w:rPr>
      </w:pPr>
      <w:r w:rsidRPr="00F93AC0">
        <w:rPr>
          <w:rFonts w:ascii="Arial" w:hAnsi="Arial" w:cs="Arial"/>
          <w:sz w:val="22"/>
          <w:szCs w:val="22"/>
        </w:rPr>
        <w:t>ASISTENTE OPERATIVO FINANCIERO</w:t>
      </w:r>
    </w:p>
    <w:p w14:paraId="6E6E1AB9" w14:textId="77777777" w:rsidR="007D50A6" w:rsidRDefault="007D50A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2005</w:t>
      </w:r>
    </w:p>
    <w:p w14:paraId="11041083" w14:textId="77777777" w:rsidR="007D50A6" w:rsidRDefault="007D50A6">
      <w:pPr>
        <w:rPr>
          <w:rFonts w:ascii="Arial" w:hAnsi="Arial" w:cs="Arial"/>
          <w:sz w:val="22"/>
          <w:szCs w:val="22"/>
        </w:rPr>
      </w:pPr>
    </w:p>
    <w:p w14:paraId="63FA3B3E" w14:textId="77777777" w:rsidR="007D50A6" w:rsidRDefault="007D50A6">
      <w:pPr>
        <w:pStyle w:val="Ttulo9"/>
      </w:pPr>
      <w:r>
        <w:t xml:space="preserve">SEMINARIO </w:t>
      </w:r>
    </w:p>
    <w:p w14:paraId="11BFA892" w14:textId="77777777" w:rsidR="007D50A6" w:rsidRDefault="007D50A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TALLER DE PRÁCTICAS Y VISITAS A ENTIDADES DE COMERCIO INTERNACIONAL </w:t>
      </w:r>
    </w:p>
    <w:p w14:paraId="00B2A3DD" w14:textId="77777777" w:rsidR="007D50A6" w:rsidRDefault="007D50A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UNIVERSIDAD AUTÓNOMA DE COLOMBIA</w:t>
      </w:r>
    </w:p>
    <w:p w14:paraId="6044F8F3" w14:textId="77777777" w:rsidR="007D50A6" w:rsidRDefault="00694AD9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CARTAGENA  </w:t>
      </w:r>
      <w:r w:rsidR="007D50A6">
        <w:rPr>
          <w:rFonts w:ascii="Arial" w:hAnsi="Arial" w:cs="Arial"/>
          <w:sz w:val="22"/>
          <w:szCs w:val="22"/>
        </w:rPr>
        <w:t xml:space="preserve"> 2004</w:t>
      </w:r>
    </w:p>
    <w:p w14:paraId="510F6DCD" w14:textId="77777777" w:rsidR="007D50A6" w:rsidRDefault="007D50A6">
      <w:pPr>
        <w:rPr>
          <w:rFonts w:ascii="Arial" w:hAnsi="Arial" w:cs="Arial"/>
          <w:sz w:val="22"/>
          <w:szCs w:val="22"/>
        </w:rPr>
      </w:pPr>
    </w:p>
    <w:p w14:paraId="57F42983" w14:textId="77777777" w:rsidR="007D50A6" w:rsidRDefault="007D50A6">
      <w:pPr>
        <w:pStyle w:val="Ttulo1"/>
        <w:rPr>
          <w:caps w:val="0"/>
          <w:sz w:val="22"/>
          <w:szCs w:val="22"/>
        </w:rPr>
      </w:pPr>
      <w:r>
        <w:rPr>
          <w:caps w:val="0"/>
          <w:sz w:val="22"/>
          <w:szCs w:val="22"/>
        </w:rPr>
        <w:t>COLEGIO INTEGRADO NACIONAL ORIENTE DE CALDAS</w:t>
      </w:r>
    </w:p>
    <w:p w14:paraId="4CE970D6" w14:textId="77777777" w:rsidR="007D50A6" w:rsidRDefault="007D50A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BACHILLER INDUSTRIAL  </w:t>
      </w:r>
    </w:p>
    <w:p w14:paraId="329AB150" w14:textId="77777777" w:rsidR="007D50A6" w:rsidRDefault="00694AD9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1.999</w:t>
      </w:r>
    </w:p>
    <w:p w14:paraId="73910F4B" w14:textId="77777777" w:rsidR="007D50A6" w:rsidRDefault="007D50A6"/>
    <w:p w14:paraId="1F04AA28" w14:textId="77777777" w:rsidR="007D50A6" w:rsidRDefault="007D50A6"/>
    <w:p w14:paraId="11008864" w14:textId="77777777" w:rsidR="006E5F12" w:rsidRDefault="006E5F12"/>
    <w:p w14:paraId="5C7D1F38" w14:textId="77777777" w:rsidR="006E5F12" w:rsidRDefault="006E5F12"/>
    <w:p w14:paraId="47239EB4" w14:textId="77777777" w:rsidR="006E5F12" w:rsidRDefault="006E5F12"/>
    <w:p w14:paraId="3C8C46CB" w14:textId="77777777" w:rsidR="006E5F12" w:rsidRDefault="006E5F12"/>
    <w:p w14:paraId="6C84A6B2" w14:textId="77777777" w:rsidR="006E5F12" w:rsidRDefault="006E5F12"/>
    <w:p w14:paraId="37FBE969" w14:textId="77777777" w:rsidR="006E5F12" w:rsidRDefault="006E5F12"/>
    <w:p w14:paraId="5636269A" w14:textId="77777777" w:rsidR="006E5F12" w:rsidRDefault="006E5F12"/>
    <w:p w14:paraId="7673CA64" w14:textId="77777777" w:rsidR="006E5F12" w:rsidRDefault="006E5F12"/>
    <w:p w14:paraId="53286679" w14:textId="77777777" w:rsidR="006E5F12" w:rsidRDefault="006E5F12"/>
    <w:p w14:paraId="4FF00B72" w14:textId="77777777" w:rsidR="006E5F12" w:rsidRDefault="006E5F12"/>
    <w:p w14:paraId="46F3E5F0" w14:textId="77777777" w:rsidR="006E5F12" w:rsidRDefault="006E5F12"/>
    <w:p w14:paraId="15C8F3A5" w14:textId="77777777" w:rsidR="007D50A6" w:rsidRDefault="007D50A6"/>
    <w:p w14:paraId="5937B10B" w14:textId="77777777" w:rsidR="007D50A6" w:rsidRDefault="007D50A6">
      <w:pPr>
        <w:pStyle w:val="Ttulo4"/>
        <w:rPr>
          <w:sz w:val="28"/>
          <w:szCs w:val="28"/>
        </w:rPr>
      </w:pPr>
    </w:p>
    <w:p w14:paraId="488FE45D" w14:textId="77777777" w:rsidR="007D50A6" w:rsidRDefault="007D50A6">
      <w:pPr>
        <w:pStyle w:val="Ttulo4"/>
        <w:rPr>
          <w:sz w:val="28"/>
          <w:szCs w:val="28"/>
        </w:rPr>
      </w:pPr>
      <w:r>
        <w:rPr>
          <w:sz w:val="28"/>
          <w:szCs w:val="28"/>
        </w:rPr>
        <w:t>EXPERIENCIA Y LOGROS</w:t>
      </w:r>
    </w:p>
    <w:p w14:paraId="533896CE" w14:textId="77777777" w:rsidR="007D50A6" w:rsidRDefault="007D50A6">
      <w:pPr>
        <w:rPr>
          <w:rFonts w:ascii="Arial" w:hAnsi="Arial" w:cs="Arial"/>
          <w:b/>
          <w:bCs/>
          <w:sz w:val="20"/>
          <w:szCs w:val="20"/>
        </w:rPr>
      </w:pPr>
    </w:p>
    <w:p w14:paraId="3CFE4091" w14:textId="77777777" w:rsidR="007D50A6" w:rsidRDefault="007D50A6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00FFCB74" w14:textId="77777777" w:rsidR="007D50A6" w:rsidRDefault="007D50A6">
      <w:pPr>
        <w:rPr>
          <w:rFonts w:ascii="Arial" w:hAnsi="Arial" w:cs="Arial"/>
          <w:b/>
          <w:bCs/>
          <w:sz w:val="20"/>
          <w:szCs w:val="20"/>
        </w:rPr>
      </w:pPr>
    </w:p>
    <w:p w14:paraId="702CCD45" w14:textId="77777777" w:rsidR="007D50A6" w:rsidRDefault="007D50A6">
      <w:pPr>
        <w:ind w:hanging="1693"/>
        <w:rPr>
          <w:rFonts w:ascii="Arial" w:hAnsi="Arial" w:cs="Arial"/>
          <w:sz w:val="22"/>
          <w:szCs w:val="22"/>
        </w:rPr>
      </w:pPr>
    </w:p>
    <w:p w14:paraId="01CBCFC0" w14:textId="77777777" w:rsidR="007D50A6" w:rsidRDefault="007D50A6">
      <w:pPr>
        <w:ind w:hanging="1693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 w:rsidR="00694AD9">
        <w:rPr>
          <w:rFonts w:ascii="Arial" w:hAnsi="Arial" w:cs="Arial"/>
          <w:b/>
          <w:bCs/>
          <w:sz w:val="22"/>
          <w:szCs w:val="22"/>
        </w:rPr>
        <w:t xml:space="preserve">BANCAFE  </w:t>
      </w:r>
    </w:p>
    <w:p w14:paraId="02EDA530" w14:textId="77777777" w:rsidR="007D50A6" w:rsidRDefault="007D50A6">
      <w:pPr>
        <w:ind w:hanging="169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 xml:space="preserve">Septiembre 2.001 – </w:t>
      </w:r>
      <w:r w:rsidR="00694AD9">
        <w:rPr>
          <w:rFonts w:ascii="Arial" w:hAnsi="Arial" w:cs="Arial"/>
          <w:sz w:val="22"/>
          <w:szCs w:val="22"/>
        </w:rPr>
        <w:t>septiembre 2</w:t>
      </w:r>
      <w:r w:rsidR="00EF3A5E">
        <w:rPr>
          <w:rFonts w:ascii="Arial" w:hAnsi="Arial" w:cs="Arial"/>
          <w:sz w:val="22"/>
          <w:szCs w:val="22"/>
        </w:rPr>
        <w:t>.</w:t>
      </w:r>
      <w:r w:rsidR="00694AD9">
        <w:rPr>
          <w:rFonts w:ascii="Arial" w:hAnsi="Arial" w:cs="Arial"/>
          <w:sz w:val="22"/>
          <w:szCs w:val="22"/>
        </w:rPr>
        <w:t>005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b/>
          <w:bCs/>
          <w:sz w:val="22"/>
          <w:szCs w:val="22"/>
        </w:rPr>
        <w:t>Auxiliar de Operaciones</w:t>
      </w:r>
      <w:r>
        <w:rPr>
          <w:rFonts w:ascii="Arial" w:hAnsi="Arial" w:cs="Arial"/>
          <w:sz w:val="22"/>
          <w:szCs w:val="22"/>
        </w:rPr>
        <w:tab/>
      </w:r>
    </w:p>
    <w:p w14:paraId="71E6CAE6" w14:textId="77777777" w:rsidR="007D50A6" w:rsidRDefault="007D50A6">
      <w:pPr>
        <w:ind w:hanging="1693"/>
        <w:rPr>
          <w:rFonts w:ascii="Arial" w:hAnsi="Arial" w:cs="Arial"/>
          <w:sz w:val="22"/>
          <w:szCs w:val="22"/>
        </w:rPr>
      </w:pPr>
    </w:p>
    <w:p w14:paraId="3E02CDB0" w14:textId="77777777" w:rsidR="007D50A6" w:rsidRDefault="007D50A6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 xml:space="preserve">Transmisión Impuestos </w:t>
      </w:r>
      <w:r w:rsidR="00DB273E">
        <w:rPr>
          <w:rFonts w:ascii="Arial" w:hAnsi="Arial" w:cs="Arial"/>
          <w:sz w:val="22"/>
          <w:szCs w:val="22"/>
          <w:lang w:val="es-ES"/>
        </w:rPr>
        <w:t>DIAN, Siglo</w:t>
      </w:r>
      <w:r>
        <w:rPr>
          <w:rFonts w:ascii="Arial" w:hAnsi="Arial" w:cs="Arial"/>
          <w:sz w:val="22"/>
          <w:szCs w:val="22"/>
          <w:lang w:val="es-ES"/>
        </w:rPr>
        <w:t xml:space="preserve"> XXI.</w:t>
      </w:r>
    </w:p>
    <w:p w14:paraId="0C99C01E" w14:textId="77777777" w:rsidR="007D50A6" w:rsidRDefault="007D50A6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</w:rPr>
        <w:t xml:space="preserve">Automatización Cuentas de Nómina, </w:t>
      </w:r>
      <w:r>
        <w:rPr>
          <w:rFonts w:ascii="Arial" w:hAnsi="Arial" w:cs="Arial"/>
          <w:sz w:val="22"/>
          <w:szCs w:val="22"/>
          <w:lang w:val="es-ES"/>
        </w:rPr>
        <w:t xml:space="preserve">T.A.R. (Recaudo por Traslado Automático) </w:t>
      </w:r>
    </w:p>
    <w:p w14:paraId="016BF6F3" w14:textId="77777777" w:rsidR="00DD11EE" w:rsidRDefault="00DD11EE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 xml:space="preserve">Consolidación cuentas empresariales </w:t>
      </w:r>
    </w:p>
    <w:p w14:paraId="25ED76A9" w14:textId="77777777" w:rsidR="00F35D5D" w:rsidRDefault="00F35D5D" w:rsidP="00F35D5D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 xml:space="preserve">Control convenios, </w:t>
      </w:r>
    </w:p>
    <w:p w14:paraId="21EDF595" w14:textId="77777777" w:rsidR="007640DC" w:rsidRDefault="00FC13FC" w:rsidP="00DD11EE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>Validación</w:t>
      </w:r>
    </w:p>
    <w:p w14:paraId="40F31F58" w14:textId="77777777" w:rsidR="00DD11EE" w:rsidRDefault="00DD11EE" w:rsidP="00DD11EE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>Solución inconsistencias</w:t>
      </w:r>
    </w:p>
    <w:p w14:paraId="4A065CBB" w14:textId="77777777" w:rsidR="00F35D5D" w:rsidRDefault="00F35D5D" w:rsidP="00F35D5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Distribución de información.</w:t>
      </w:r>
    </w:p>
    <w:p w14:paraId="71204759" w14:textId="77777777" w:rsidR="00A97ABB" w:rsidRDefault="00F35D5D" w:rsidP="00F35D5D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</w:rPr>
        <w:t>Archivo general Bancafe</w:t>
      </w:r>
      <w:r w:rsidR="001904DB">
        <w:rPr>
          <w:rFonts w:ascii="Arial" w:hAnsi="Arial" w:cs="Arial"/>
          <w:sz w:val="22"/>
          <w:szCs w:val="22"/>
        </w:rPr>
        <w:t>.</w:t>
      </w:r>
    </w:p>
    <w:p w14:paraId="7E5E243A" w14:textId="77777777" w:rsidR="00F35D5D" w:rsidRDefault="00F35D5D">
      <w:pPr>
        <w:rPr>
          <w:rFonts w:ascii="Arial" w:hAnsi="Arial" w:cs="Arial"/>
          <w:b/>
          <w:bCs/>
          <w:sz w:val="22"/>
          <w:szCs w:val="22"/>
          <w:lang w:val="es-ES"/>
        </w:rPr>
      </w:pPr>
    </w:p>
    <w:p w14:paraId="7CA0D1DB" w14:textId="77777777" w:rsidR="00A97ABB" w:rsidRDefault="00A97ABB">
      <w:pPr>
        <w:rPr>
          <w:rFonts w:ascii="Arial" w:hAnsi="Arial" w:cs="Arial"/>
          <w:b/>
          <w:bCs/>
          <w:sz w:val="22"/>
          <w:szCs w:val="22"/>
          <w:lang w:val="es-ES"/>
        </w:rPr>
      </w:pPr>
      <w:r>
        <w:rPr>
          <w:rFonts w:ascii="Arial" w:hAnsi="Arial" w:cs="Arial"/>
          <w:b/>
          <w:bCs/>
          <w:sz w:val="22"/>
          <w:szCs w:val="22"/>
          <w:lang w:val="es-ES"/>
        </w:rPr>
        <w:t>DEPARTAMENTO ADMINISTRATIVO NACIONAL DE ESTADISTICA (DANE)</w:t>
      </w:r>
    </w:p>
    <w:p w14:paraId="409FCA73" w14:textId="462C7F3F" w:rsidR="00A97ABB" w:rsidRDefault="00A97ABB">
      <w:pPr>
        <w:rPr>
          <w:rFonts w:ascii="Arial" w:hAnsi="Arial" w:cs="Arial"/>
          <w:b/>
          <w:bCs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 xml:space="preserve">Agosto 2007 – </w:t>
      </w:r>
      <w:proofErr w:type="gramStart"/>
      <w:r>
        <w:rPr>
          <w:rFonts w:ascii="Arial" w:hAnsi="Arial" w:cs="Arial"/>
          <w:sz w:val="22"/>
          <w:szCs w:val="22"/>
          <w:lang w:val="es-ES"/>
        </w:rPr>
        <w:t>Enero</w:t>
      </w:r>
      <w:proofErr w:type="gramEnd"/>
      <w:r>
        <w:rPr>
          <w:rFonts w:ascii="Arial" w:hAnsi="Arial" w:cs="Arial"/>
          <w:sz w:val="22"/>
          <w:szCs w:val="22"/>
          <w:lang w:val="es-ES"/>
        </w:rPr>
        <w:t xml:space="preserve"> 2008        </w:t>
      </w:r>
      <w:r w:rsidR="00EF3A5E">
        <w:rPr>
          <w:rFonts w:ascii="Arial" w:hAnsi="Arial" w:cs="Arial"/>
          <w:sz w:val="22"/>
          <w:szCs w:val="22"/>
          <w:lang w:val="es-ES"/>
        </w:rPr>
        <w:tab/>
      </w:r>
      <w:r w:rsidR="00EF3A5E">
        <w:rPr>
          <w:rFonts w:ascii="Arial" w:hAnsi="Arial" w:cs="Arial"/>
          <w:sz w:val="22"/>
          <w:szCs w:val="22"/>
          <w:lang w:val="es-ES"/>
        </w:rPr>
        <w:tab/>
      </w:r>
      <w:r w:rsidR="001904DB">
        <w:rPr>
          <w:rFonts w:ascii="Arial" w:hAnsi="Arial" w:cs="Arial"/>
          <w:sz w:val="22"/>
          <w:szCs w:val="22"/>
          <w:lang w:val="es-ES"/>
        </w:rPr>
        <w:t xml:space="preserve">          </w:t>
      </w:r>
      <w:r>
        <w:rPr>
          <w:rFonts w:ascii="Arial" w:hAnsi="Arial" w:cs="Arial"/>
          <w:sz w:val="22"/>
          <w:szCs w:val="22"/>
          <w:lang w:val="es-ES"/>
        </w:rPr>
        <w:t xml:space="preserve"> </w:t>
      </w:r>
      <w:r w:rsidR="00282E2E">
        <w:rPr>
          <w:rFonts w:ascii="Arial" w:hAnsi="Arial" w:cs="Arial"/>
          <w:b/>
          <w:bCs/>
          <w:sz w:val="22"/>
          <w:szCs w:val="22"/>
          <w:lang w:val="es-ES"/>
        </w:rPr>
        <w:t>Asesor</w:t>
      </w:r>
      <w:r w:rsidR="00AA3EE7">
        <w:rPr>
          <w:rFonts w:ascii="Arial" w:hAnsi="Arial" w:cs="Arial"/>
          <w:b/>
          <w:bCs/>
          <w:sz w:val="22"/>
          <w:szCs w:val="22"/>
          <w:lang w:val="es-ES"/>
        </w:rPr>
        <w:t xml:space="preserve"> Encuestador</w:t>
      </w:r>
      <w:r w:rsidR="00EC5206">
        <w:rPr>
          <w:rFonts w:ascii="Arial" w:hAnsi="Arial" w:cs="Arial"/>
          <w:b/>
          <w:bCs/>
          <w:sz w:val="22"/>
          <w:szCs w:val="22"/>
          <w:lang w:val="es-ES"/>
        </w:rPr>
        <w:t xml:space="preserve"> critico</w:t>
      </w:r>
    </w:p>
    <w:p w14:paraId="4D267C69" w14:textId="77777777" w:rsidR="00282E2E" w:rsidRDefault="00282E2E">
      <w:pPr>
        <w:rPr>
          <w:rFonts w:ascii="Arial" w:hAnsi="Arial" w:cs="Arial"/>
          <w:b/>
          <w:bCs/>
          <w:sz w:val="22"/>
          <w:szCs w:val="22"/>
          <w:lang w:val="es-ES"/>
        </w:rPr>
      </w:pPr>
    </w:p>
    <w:p w14:paraId="587FB1CB" w14:textId="77777777" w:rsidR="00282E2E" w:rsidRDefault="00282E2E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 xml:space="preserve">Proyecto Encuesta Anual de Servicios </w:t>
      </w:r>
    </w:p>
    <w:p w14:paraId="35D496EF" w14:textId="77777777" w:rsidR="00282E2E" w:rsidRDefault="00282E2E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 xml:space="preserve">Encuestas a Empresas prestadoras de servicios </w:t>
      </w:r>
    </w:p>
    <w:p w14:paraId="37AF0EAA" w14:textId="77777777" w:rsidR="00282E2E" w:rsidRDefault="00282E2E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 xml:space="preserve">Análisis </w:t>
      </w:r>
      <w:r w:rsidR="001904DB">
        <w:rPr>
          <w:rFonts w:ascii="Arial" w:hAnsi="Arial" w:cs="Arial"/>
          <w:sz w:val="22"/>
          <w:szCs w:val="22"/>
          <w:lang w:val="es-ES"/>
        </w:rPr>
        <w:t xml:space="preserve">contable </w:t>
      </w:r>
      <w:r>
        <w:rPr>
          <w:rFonts w:ascii="Arial" w:hAnsi="Arial" w:cs="Arial"/>
          <w:sz w:val="22"/>
          <w:szCs w:val="22"/>
          <w:lang w:val="es-ES"/>
        </w:rPr>
        <w:t xml:space="preserve">y </w:t>
      </w:r>
      <w:r w:rsidR="001904DB">
        <w:rPr>
          <w:rFonts w:ascii="Arial" w:hAnsi="Arial" w:cs="Arial"/>
          <w:sz w:val="22"/>
          <w:szCs w:val="22"/>
          <w:lang w:val="es-ES"/>
        </w:rPr>
        <w:t>validación</w:t>
      </w:r>
      <w:r>
        <w:rPr>
          <w:rFonts w:ascii="Arial" w:hAnsi="Arial" w:cs="Arial"/>
          <w:sz w:val="22"/>
          <w:szCs w:val="22"/>
          <w:lang w:val="es-ES"/>
        </w:rPr>
        <w:t xml:space="preserve"> de información d</w:t>
      </w:r>
      <w:r w:rsidR="00397C36">
        <w:rPr>
          <w:rFonts w:ascii="Arial" w:hAnsi="Arial" w:cs="Arial"/>
          <w:sz w:val="22"/>
          <w:szCs w:val="22"/>
          <w:lang w:val="es-ES"/>
        </w:rPr>
        <w:t>e</w:t>
      </w:r>
      <w:r>
        <w:rPr>
          <w:rFonts w:ascii="Arial" w:hAnsi="Arial" w:cs="Arial"/>
          <w:sz w:val="22"/>
          <w:szCs w:val="22"/>
          <w:lang w:val="es-ES"/>
        </w:rPr>
        <w:t xml:space="preserve"> fuente</w:t>
      </w:r>
    </w:p>
    <w:p w14:paraId="51D2604E" w14:textId="77777777" w:rsidR="00282E2E" w:rsidRDefault="00282E2E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>Transmisión de información criticada al Sistema DANE.</w:t>
      </w:r>
    </w:p>
    <w:p w14:paraId="0EC5744B" w14:textId="77777777" w:rsidR="00282E2E" w:rsidRDefault="00282E2E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 xml:space="preserve"> </w:t>
      </w:r>
    </w:p>
    <w:p w14:paraId="480B208F" w14:textId="77777777" w:rsidR="00EF3A5E" w:rsidRPr="007C0EEA" w:rsidRDefault="00EF3A5E">
      <w:pPr>
        <w:rPr>
          <w:rFonts w:ascii="Arial" w:hAnsi="Arial" w:cs="Arial"/>
          <w:b/>
          <w:sz w:val="22"/>
          <w:szCs w:val="22"/>
          <w:lang w:val="es-ES"/>
        </w:rPr>
      </w:pPr>
    </w:p>
    <w:p w14:paraId="6DECFA71" w14:textId="6D629850" w:rsidR="00282E2E" w:rsidRPr="007C0EEA" w:rsidRDefault="007C0EEA">
      <w:pPr>
        <w:rPr>
          <w:rFonts w:ascii="Arial" w:hAnsi="Arial" w:cs="Arial"/>
          <w:b/>
          <w:sz w:val="22"/>
          <w:szCs w:val="22"/>
          <w:lang w:val="es-ES"/>
        </w:rPr>
      </w:pPr>
      <w:r w:rsidRPr="007C0EEA">
        <w:rPr>
          <w:rFonts w:ascii="Arial" w:hAnsi="Arial" w:cs="Arial"/>
          <w:b/>
          <w:sz w:val="22"/>
          <w:szCs w:val="22"/>
          <w:lang w:val="es-ES"/>
        </w:rPr>
        <w:t xml:space="preserve">ACCION SOCIAL </w:t>
      </w:r>
      <w:r w:rsidR="00EF3A5E">
        <w:rPr>
          <w:rFonts w:ascii="Arial" w:hAnsi="Arial" w:cs="Arial"/>
          <w:b/>
          <w:sz w:val="22"/>
          <w:szCs w:val="22"/>
          <w:lang w:val="es-ES"/>
        </w:rPr>
        <w:t>–</w:t>
      </w:r>
      <w:r w:rsidR="007640DC">
        <w:rPr>
          <w:rFonts w:ascii="Arial" w:hAnsi="Arial" w:cs="Arial"/>
          <w:b/>
          <w:sz w:val="22"/>
          <w:szCs w:val="22"/>
          <w:lang w:val="es-ES"/>
        </w:rPr>
        <w:t xml:space="preserve"> </w:t>
      </w:r>
      <w:r w:rsidR="00DB273E">
        <w:rPr>
          <w:rFonts w:ascii="Arial" w:hAnsi="Arial" w:cs="Arial"/>
          <w:b/>
          <w:sz w:val="22"/>
          <w:szCs w:val="22"/>
          <w:lang w:val="es-ES"/>
        </w:rPr>
        <w:t>ONU (</w:t>
      </w:r>
      <w:r w:rsidR="00D46715">
        <w:rPr>
          <w:rFonts w:ascii="Arial" w:hAnsi="Arial" w:cs="Arial"/>
          <w:b/>
          <w:sz w:val="22"/>
          <w:szCs w:val="22"/>
          <w:lang w:val="es-ES"/>
        </w:rPr>
        <w:t xml:space="preserve">UNION TEMPORAL </w:t>
      </w:r>
      <w:r w:rsidR="00EF3A5E">
        <w:rPr>
          <w:rFonts w:ascii="Arial" w:hAnsi="Arial" w:cs="Arial"/>
          <w:b/>
          <w:sz w:val="22"/>
          <w:szCs w:val="22"/>
          <w:lang w:val="es-ES"/>
        </w:rPr>
        <w:t>FAMILIAS GUARDA BOSQUES</w:t>
      </w:r>
      <w:r w:rsidR="00A8551D">
        <w:rPr>
          <w:rFonts w:ascii="Arial" w:hAnsi="Arial" w:cs="Arial"/>
          <w:b/>
          <w:sz w:val="22"/>
          <w:szCs w:val="22"/>
          <w:lang w:val="es-ES"/>
        </w:rPr>
        <w:t xml:space="preserve"> DEL ORIENTE DE CALDAS</w:t>
      </w:r>
      <w:r w:rsidR="007640DC">
        <w:rPr>
          <w:rFonts w:ascii="Arial" w:hAnsi="Arial" w:cs="Arial"/>
          <w:b/>
          <w:sz w:val="22"/>
          <w:szCs w:val="22"/>
          <w:lang w:val="es-ES"/>
        </w:rPr>
        <w:t>)</w:t>
      </w:r>
    </w:p>
    <w:p w14:paraId="3750C1DA" w14:textId="1FD0DF20" w:rsidR="00A97ABB" w:rsidRPr="00A97ABB" w:rsidRDefault="007C0EEA">
      <w:pPr>
        <w:rPr>
          <w:rFonts w:ascii="Arial" w:hAnsi="Arial" w:cs="Arial"/>
          <w:b/>
          <w:bCs/>
          <w:sz w:val="22"/>
          <w:szCs w:val="22"/>
        </w:rPr>
      </w:pPr>
      <w:r w:rsidRPr="007640DC">
        <w:rPr>
          <w:rFonts w:ascii="Arial" w:hAnsi="Arial" w:cs="Arial"/>
          <w:bCs/>
          <w:sz w:val="22"/>
          <w:szCs w:val="22"/>
        </w:rPr>
        <w:t>Agosto 2008 –enero 2009</w:t>
      </w:r>
      <w:r>
        <w:rPr>
          <w:rFonts w:ascii="Arial" w:hAnsi="Arial" w:cs="Arial"/>
          <w:b/>
          <w:bCs/>
          <w:sz w:val="22"/>
          <w:szCs w:val="22"/>
        </w:rPr>
        <w:tab/>
      </w:r>
      <w:r>
        <w:rPr>
          <w:rFonts w:ascii="Arial" w:hAnsi="Arial" w:cs="Arial"/>
          <w:b/>
          <w:bCs/>
          <w:sz w:val="22"/>
          <w:szCs w:val="22"/>
        </w:rPr>
        <w:tab/>
      </w:r>
      <w:r w:rsidR="007640DC">
        <w:rPr>
          <w:rFonts w:ascii="Arial" w:hAnsi="Arial" w:cs="Arial"/>
          <w:b/>
          <w:bCs/>
          <w:sz w:val="22"/>
          <w:szCs w:val="22"/>
        </w:rPr>
        <w:tab/>
      </w:r>
      <w:r w:rsidR="001904DB">
        <w:rPr>
          <w:rFonts w:ascii="Arial" w:hAnsi="Arial" w:cs="Arial"/>
          <w:b/>
          <w:bCs/>
          <w:sz w:val="22"/>
          <w:szCs w:val="22"/>
        </w:rPr>
        <w:t xml:space="preserve">          </w:t>
      </w:r>
      <w:r>
        <w:rPr>
          <w:rFonts w:ascii="Arial" w:hAnsi="Arial" w:cs="Arial"/>
          <w:b/>
          <w:bCs/>
          <w:sz w:val="22"/>
          <w:szCs w:val="22"/>
        </w:rPr>
        <w:t xml:space="preserve">Asistente </w:t>
      </w:r>
      <w:r w:rsidR="00D82C13">
        <w:rPr>
          <w:rFonts w:ascii="Arial" w:hAnsi="Arial" w:cs="Arial"/>
          <w:b/>
          <w:bCs/>
          <w:sz w:val="22"/>
          <w:szCs w:val="22"/>
        </w:rPr>
        <w:t>A</w:t>
      </w:r>
      <w:r>
        <w:rPr>
          <w:rFonts w:ascii="Arial" w:hAnsi="Arial" w:cs="Arial"/>
          <w:b/>
          <w:bCs/>
          <w:sz w:val="22"/>
          <w:szCs w:val="22"/>
        </w:rPr>
        <w:t xml:space="preserve">dministrativo </w:t>
      </w:r>
    </w:p>
    <w:p w14:paraId="3029AB54" w14:textId="77777777" w:rsidR="007D50A6" w:rsidRDefault="007D50A6">
      <w:pPr>
        <w:rPr>
          <w:rFonts w:ascii="Arial" w:hAnsi="Arial" w:cs="Arial"/>
          <w:sz w:val="20"/>
          <w:szCs w:val="20"/>
        </w:rPr>
      </w:pPr>
    </w:p>
    <w:p w14:paraId="499E74E8" w14:textId="77777777" w:rsidR="00324F29" w:rsidRDefault="00324F2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Pagos de nomina </w:t>
      </w:r>
    </w:p>
    <w:p w14:paraId="5EF7B562" w14:textId="77777777" w:rsidR="007D50A6" w:rsidRDefault="00324F2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Elaboración de contratos </w:t>
      </w:r>
    </w:p>
    <w:p w14:paraId="5FF646EB" w14:textId="77777777" w:rsidR="00FA68E6" w:rsidRDefault="00FA68E6" w:rsidP="00FA68E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Comunicaciones</w:t>
      </w:r>
    </w:p>
    <w:p w14:paraId="060B88CE" w14:textId="77777777" w:rsidR="00FA68E6" w:rsidRDefault="00FA68E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Asistencia Coordinación </w:t>
      </w:r>
    </w:p>
    <w:p w14:paraId="038BFBBD" w14:textId="77777777" w:rsidR="00324F29" w:rsidRDefault="00324F2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Bases de datos </w:t>
      </w:r>
    </w:p>
    <w:p w14:paraId="2C453E47" w14:textId="076285E8" w:rsidR="00C937B2" w:rsidRDefault="00C63C1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</w:t>
      </w:r>
      <w:r w:rsidR="00324F29">
        <w:rPr>
          <w:rFonts w:ascii="Arial" w:hAnsi="Arial" w:cs="Arial"/>
          <w:sz w:val="20"/>
          <w:szCs w:val="20"/>
        </w:rPr>
        <w:t>ojas de vida</w:t>
      </w:r>
      <w:r w:rsidR="00D46715">
        <w:rPr>
          <w:rFonts w:ascii="Arial" w:hAnsi="Arial" w:cs="Arial"/>
          <w:sz w:val="20"/>
          <w:szCs w:val="20"/>
        </w:rPr>
        <w:t xml:space="preserve"> contratistas</w:t>
      </w:r>
    </w:p>
    <w:p w14:paraId="7773019B" w14:textId="77777777" w:rsidR="00FA68E6" w:rsidRDefault="00FA68E6">
      <w:pPr>
        <w:rPr>
          <w:rFonts w:ascii="Arial" w:hAnsi="Arial" w:cs="Arial"/>
          <w:sz w:val="20"/>
          <w:szCs w:val="20"/>
        </w:rPr>
      </w:pPr>
    </w:p>
    <w:p w14:paraId="12119305" w14:textId="77777777" w:rsidR="00C937B2" w:rsidRDefault="00C937B2">
      <w:pPr>
        <w:rPr>
          <w:rFonts w:ascii="Arial" w:hAnsi="Arial" w:cs="Arial"/>
          <w:sz w:val="20"/>
          <w:szCs w:val="20"/>
        </w:rPr>
      </w:pPr>
    </w:p>
    <w:p w14:paraId="4741D619" w14:textId="77777777" w:rsidR="007D50A6" w:rsidRDefault="007D50A6">
      <w:pPr>
        <w:jc w:val="center"/>
        <w:rPr>
          <w:rFonts w:ascii="Arial" w:hAnsi="Arial" w:cs="Arial"/>
          <w:sz w:val="20"/>
          <w:szCs w:val="20"/>
        </w:rPr>
      </w:pPr>
    </w:p>
    <w:p w14:paraId="43BF4829" w14:textId="77777777" w:rsidR="007D50A6" w:rsidRDefault="007D50A6" w:rsidP="00686ABF">
      <w:pPr>
        <w:rPr>
          <w:rFonts w:ascii="Arial" w:hAnsi="Arial" w:cs="Arial"/>
          <w:sz w:val="20"/>
          <w:szCs w:val="20"/>
        </w:rPr>
      </w:pPr>
    </w:p>
    <w:p w14:paraId="1C4026E3" w14:textId="77777777" w:rsidR="007D50A6" w:rsidRDefault="007D50A6">
      <w:pPr>
        <w:jc w:val="center"/>
        <w:rPr>
          <w:rFonts w:ascii="Arial" w:hAnsi="Arial" w:cs="Arial"/>
          <w:sz w:val="20"/>
          <w:szCs w:val="20"/>
        </w:rPr>
      </w:pPr>
    </w:p>
    <w:p w14:paraId="64208BB5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4F9C9644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453D7DAD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630B40EB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41C666DD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736510E9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0746B8AD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3F278C68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6B42372A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664B27BD" w14:textId="77777777" w:rsidR="006E5F12" w:rsidRDefault="006E5F12">
      <w:pPr>
        <w:jc w:val="center"/>
        <w:rPr>
          <w:rFonts w:ascii="Arial" w:hAnsi="Arial" w:cs="Arial"/>
          <w:sz w:val="20"/>
          <w:szCs w:val="20"/>
        </w:rPr>
      </w:pPr>
    </w:p>
    <w:p w14:paraId="6C4063A3" w14:textId="77777777" w:rsidR="007D50A6" w:rsidRDefault="007D50A6">
      <w:pPr>
        <w:ind w:left="2832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REFERENCIAS</w:t>
      </w:r>
    </w:p>
    <w:p w14:paraId="7D3B4638" w14:textId="77777777" w:rsidR="007D50A6" w:rsidRDefault="007D50A6">
      <w:pPr>
        <w:jc w:val="center"/>
        <w:rPr>
          <w:rFonts w:ascii="Arial" w:hAnsi="Arial" w:cs="Arial"/>
          <w:sz w:val="20"/>
          <w:szCs w:val="20"/>
        </w:rPr>
      </w:pPr>
    </w:p>
    <w:p w14:paraId="6601C2A9" w14:textId="77777777" w:rsidR="007D50A6" w:rsidRDefault="007D50A6">
      <w:pPr>
        <w:pStyle w:val="Ttulo1"/>
        <w:rPr>
          <w:sz w:val="22"/>
          <w:szCs w:val="22"/>
        </w:rPr>
      </w:pPr>
    </w:p>
    <w:p w14:paraId="6C95B205" w14:textId="77777777" w:rsidR="007D50A6" w:rsidRDefault="007D50A6">
      <w:pPr>
        <w:pStyle w:val="Ttulo1"/>
        <w:rPr>
          <w:sz w:val="22"/>
          <w:szCs w:val="22"/>
        </w:rPr>
      </w:pPr>
    </w:p>
    <w:p w14:paraId="45DB67D9" w14:textId="77777777" w:rsidR="007D50A6" w:rsidRDefault="007D50A6"/>
    <w:p w14:paraId="0D2BB764" w14:textId="77777777" w:rsidR="007D50A6" w:rsidRDefault="007D50A6">
      <w:pPr>
        <w:pStyle w:val="Ttulo1"/>
        <w:rPr>
          <w:sz w:val="22"/>
          <w:szCs w:val="22"/>
        </w:rPr>
      </w:pPr>
      <w:r>
        <w:rPr>
          <w:sz w:val="22"/>
          <w:szCs w:val="22"/>
        </w:rPr>
        <w:t>PERSONAL</w:t>
      </w:r>
      <w:r w:rsidR="00AC3729">
        <w:rPr>
          <w:sz w:val="22"/>
          <w:szCs w:val="22"/>
        </w:rPr>
        <w:t>ES</w:t>
      </w:r>
    </w:p>
    <w:p w14:paraId="61273CB6" w14:textId="77777777" w:rsidR="007D50A6" w:rsidRDefault="007D50A6">
      <w:pPr>
        <w:ind w:left="-142" w:right="-142"/>
        <w:rPr>
          <w:rFonts w:ascii="Arial" w:hAnsi="Arial" w:cs="Arial"/>
          <w:sz w:val="20"/>
          <w:szCs w:val="20"/>
        </w:rPr>
      </w:pPr>
    </w:p>
    <w:p w14:paraId="3950F39A" w14:textId="77777777" w:rsidR="007D50A6" w:rsidRDefault="007D50A6">
      <w:pPr>
        <w:ind w:left="-142" w:right="-142"/>
        <w:rPr>
          <w:rFonts w:ascii="Arial" w:hAnsi="Arial" w:cs="Arial"/>
          <w:sz w:val="20"/>
          <w:szCs w:val="20"/>
        </w:rPr>
      </w:pPr>
    </w:p>
    <w:p w14:paraId="719E1A7B" w14:textId="77777777" w:rsidR="00AC3729" w:rsidRDefault="00686ABF">
      <w:pPr>
        <w:rPr>
          <w:rFonts w:ascii="Arial" w:hAnsi="Arial" w:cs="Arial"/>
          <w:sz w:val="22"/>
          <w:szCs w:val="22"/>
          <w:lang w:val="pt-BR"/>
        </w:rPr>
      </w:pPr>
      <w:r>
        <w:rPr>
          <w:rFonts w:ascii="Arial" w:hAnsi="Arial" w:cs="Arial"/>
          <w:sz w:val="22"/>
          <w:szCs w:val="22"/>
          <w:lang w:val="pt-BR"/>
        </w:rPr>
        <w:t xml:space="preserve">Arlex Duque Aristizábal </w:t>
      </w:r>
    </w:p>
    <w:p w14:paraId="596AE215" w14:textId="77777777" w:rsidR="00AC3729" w:rsidRDefault="00686ABF">
      <w:pPr>
        <w:rPr>
          <w:rFonts w:ascii="Arial" w:hAnsi="Arial" w:cs="Arial"/>
          <w:sz w:val="22"/>
          <w:szCs w:val="22"/>
          <w:lang w:val="pt-BR"/>
        </w:rPr>
      </w:pPr>
      <w:r>
        <w:rPr>
          <w:rFonts w:ascii="Arial" w:hAnsi="Arial" w:cs="Arial"/>
          <w:sz w:val="22"/>
          <w:szCs w:val="22"/>
          <w:lang w:val="pt-BR"/>
        </w:rPr>
        <w:t xml:space="preserve">Gerente </w:t>
      </w:r>
      <w:proofErr w:type="spellStart"/>
      <w:r>
        <w:rPr>
          <w:rFonts w:ascii="Arial" w:hAnsi="Arial" w:cs="Arial"/>
          <w:sz w:val="22"/>
          <w:szCs w:val="22"/>
          <w:lang w:val="pt-BR"/>
        </w:rPr>
        <w:t>Ferraflex</w:t>
      </w:r>
      <w:proofErr w:type="spellEnd"/>
    </w:p>
    <w:p w14:paraId="74703424" w14:textId="77777777" w:rsidR="00686ABF" w:rsidRDefault="00686ABF">
      <w:pPr>
        <w:rPr>
          <w:rFonts w:ascii="Arial" w:hAnsi="Arial" w:cs="Arial"/>
          <w:sz w:val="22"/>
          <w:szCs w:val="22"/>
          <w:lang w:val="pt-BR"/>
        </w:rPr>
      </w:pPr>
      <w:r>
        <w:rPr>
          <w:rFonts w:ascii="Arial" w:hAnsi="Arial" w:cs="Arial"/>
          <w:sz w:val="22"/>
          <w:szCs w:val="22"/>
          <w:lang w:val="pt-BR"/>
        </w:rPr>
        <w:t>3128212416</w:t>
      </w:r>
    </w:p>
    <w:p w14:paraId="0F8D343B" w14:textId="77777777" w:rsidR="00686ABF" w:rsidRDefault="00686ABF">
      <w:pPr>
        <w:rPr>
          <w:rFonts w:ascii="Arial" w:hAnsi="Arial" w:cs="Arial"/>
          <w:sz w:val="22"/>
          <w:szCs w:val="22"/>
          <w:lang w:val="pt-BR"/>
        </w:rPr>
      </w:pPr>
    </w:p>
    <w:p w14:paraId="37196552" w14:textId="77777777" w:rsidR="00507C15" w:rsidRDefault="001904DB" w:rsidP="00507C15">
      <w:pPr>
        <w:rPr>
          <w:rFonts w:ascii="Arial" w:hAnsi="Arial" w:cs="Arial"/>
          <w:sz w:val="22"/>
          <w:szCs w:val="22"/>
          <w:lang w:val="pt-BR"/>
        </w:rPr>
      </w:pPr>
      <w:r>
        <w:rPr>
          <w:rFonts w:ascii="Arial" w:hAnsi="Arial" w:cs="Arial"/>
          <w:sz w:val="22"/>
          <w:szCs w:val="22"/>
          <w:lang w:val="pt-BR"/>
        </w:rPr>
        <w:t>Herney Eduardo Duque Aristiz</w:t>
      </w:r>
      <w:r w:rsidR="00AF5416">
        <w:rPr>
          <w:rFonts w:ascii="Arial" w:hAnsi="Arial" w:cs="Arial"/>
          <w:sz w:val="22"/>
          <w:szCs w:val="22"/>
          <w:lang w:val="pt-BR"/>
        </w:rPr>
        <w:t>á</w:t>
      </w:r>
      <w:r>
        <w:rPr>
          <w:rFonts w:ascii="Arial" w:hAnsi="Arial" w:cs="Arial"/>
          <w:sz w:val="22"/>
          <w:szCs w:val="22"/>
          <w:lang w:val="pt-BR"/>
        </w:rPr>
        <w:t xml:space="preserve">bal </w:t>
      </w:r>
    </w:p>
    <w:p w14:paraId="6450C2DE" w14:textId="77777777" w:rsidR="001904DB" w:rsidRDefault="001904DB" w:rsidP="00507C15">
      <w:pPr>
        <w:rPr>
          <w:rFonts w:ascii="Arial" w:hAnsi="Arial" w:cs="Arial"/>
          <w:sz w:val="22"/>
          <w:szCs w:val="22"/>
          <w:lang w:val="pt-BR"/>
        </w:rPr>
      </w:pPr>
      <w:r>
        <w:rPr>
          <w:rFonts w:ascii="Arial" w:hAnsi="Arial" w:cs="Arial"/>
          <w:sz w:val="22"/>
          <w:szCs w:val="22"/>
          <w:lang w:val="pt-BR"/>
        </w:rPr>
        <w:t xml:space="preserve">Gerente </w:t>
      </w:r>
      <w:proofErr w:type="spellStart"/>
      <w:r>
        <w:rPr>
          <w:rFonts w:ascii="Arial" w:hAnsi="Arial" w:cs="Arial"/>
          <w:sz w:val="22"/>
          <w:szCs w:val="22"/>
          <w:lang w:val="pt-BR"/>
        </w:rPr>
        <w:t>Controlsoft</w:t>
      </w:r>
      <w:proofErr w:type="spellEnd"/>
      <w:r>
        <w:rPr>
          <w:rFonts w:ascii="Arial" w:hAnsi="Arial" w:cs="Arial"/>
          <w:sz w:val="22"/>
          <w:szCs w:val="22"/>
          <w:lang w:val="pt-BR"/>
        </w:rPr>
        <w:t xml:space="preserve"> </w:t>
      </w:r>
    </w:p>
    <w:p w14:paraId="0950B4D0" w14:textId="77777777" w:rsidR="00013EFE" w:rsidRDefault="00013EFE" w:rsidP="00507C15">
      <w:pPr>
        <w:rPr>
          <w:rFonts w:ascii="Arial" w:hAnsi="Arial" w:cs="Arial"/>
          <w:sz w:val="22"/>
          <w:szCs w:val="22"/>
          <w:lang w:val="pt-BR"/>
        </w:rPr>
      </w:pPr>
      <w:r>
        <w:rPr>
          <w:rFonts w:ascii="Arial" w:hAnsi="Arial" w:cs="Arial"/>
          <w:sz w:val="22"/>
          <w:szCs w:val="22"/>
          <w:lang w:val="pt-BR"/>
        </w:rPr>
        <w:t>Tel. (6)8724538</w:t>
      </w:r>
    </w:p>
    <w:p w14:paraId="78355432" w14:textId="77777777" w:rsidR="00013EFE" w:rsidRDefault="00013EFE" w:rsidP="00507C15">
      <w:pPr>
        <w:rPr>
          <w:rFonts w:ascii="Arial" w:hAnsi="Arial" w:cs="Arial"/>
          <w:sz w:val="22"/>
          <w:szCs w:val="22"/>
          <w:lang w:val="pt-BR"/>
        </w:rPr>
      </w:pPr>
      <w:r>
        <w:rPr>
          <w:rFonts w:ascii="Arial" w:hAnsi="Arial" w:cs="Arial"/>
          <w:sz w:val="22"/>
          <w:szCs w:val="22"/>
          <w:lang w:val="pt-BR"/>
        </w:rPr>
        <w:t>Cel.3104237600</w:t>
      </w:r>
    </w:p>
    <w:p w14:paraId="30EBEAB1" w14:textId="77777777" w:rsidR="00507C15" w:rsidRPr="00507C15" w:rsidRDefault="00507C15" w:rsidP="00507C15">
      <w:pPr>
        <w:rPr>
          <w:lang w:val="pt-BR"/>
        </w:rPr>
      </w:pPr>
    </w:p>
    <w:p w14:paraId="65974AC3" w14:textId="77777777" w:rsidR="007D50A6" w:rsidRDefault="007D50A6">
      <w:pPr>
        <w:pStyle w:val="Ttulo1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LABORAL</w:t>
      </w:r>
    </w:p>
    <w:p w14:paraId="781BF919" w14:textId="77777777" w:rsidR="007D50A6" w:rsidRDefault="007D50A6">
      <w:pPr>
        <w:rPr>
          <w:rFonts w:ascii="Arial" w:hAnsi="Arial" w:cs="Arial"/>
          <w:caps/>
          <w:sz w:val="20"/>
          <w:szCs w:val="20"/>
          <w:lang w:val="pt-BR"/>
        </w:rPr>
      </w:pPr>
    </w:p>
    <w:p w14:paraId="20B11F6B" w14:textId="42A03283" w:rsidR="00AF5416" w:rsidRDefault="00EC5206">
      <w:pPr>
        <w:rPr>
          <w:rFonts w:ascii="Arial" w:hAnsi="Arial" w:cs="Arial"/>
          <w:sz w:val="22"/>
          <w:szCs w:val="22"/>
          <w:lang w:val="es-ES"/>
        </w:rPr>
      </w:pPr>
      <w:r>
        <w:rPr>
          <w:rFonts w:ascii="Arial" w:hAnsi="Arial" w:cs="Arial"/>
          <w:sz w:val="22"/>
          <w:szCs w:val="22"/>
          <w:lang w:val="es-ES"/>
        </w:rPr>
        <w:t xml:space="preserve">Cesar Augusto Zuluaga – Ex </w:t>
      </w:r>
      <w:r w:rsidR="006F3625">
        <w:rPr>
          <w:rFonts w:ascii="Arial" w:hAnsi="Arial" w:cs="Arial"/>
          <w:sz w:val="22"/>
          <w:szCs w:val="22"/>
          <w:lang w:val="es-ES"/>
        </w:rPr>
        <w:t>G</w:t>
      </w:r>
      <w:r>
        <w:rPr>
          <w:rFonts w:ascii="Arial" w:hAnsi="Arial" w:cs="Arial"/>
          <w:sz w:val="22"/>
          <w:szCs w:val="22"/>
          <w:lang w:val="es-ES"/>
        </w:rPr>
        <w:t xml:space="preserve">erente general Davivienda-Bancafe </w:t>
      </w:r>
      <w:r w:rsidR="006F3625">
        <w:rPr>
          <w:rFonts w:ascii="Arial" w:hAnsi="Arial" w:cs="Arial"/>
          <w:sz w:val="22"/>
          <w:szCs w:val="22"/>
          <w:lang w:val="es-ES"/>
        </w:rPr>
        <w:t xml:space="preserve">    </w:t>
      </w:r>
      <w:r w:rsidR="00CC6EE3">
        <w:rPr>
          <w:rFonts w:ascii="Arial" w:hAnsi="Arial" w:cs="Arial"/>
          <w:sz w:val="22"/>
          <w:szCs w:val="22"/>
          <w:lang w:val="es-ES"/>
        </w:rPr>
        <w:tab/>
        <w:t>3206157642</w:t>
      </w:r>
    </w:p>
    <w:p w14:paraId="585B7007" w14:textId="77777777" w:rsidR="00EC5206" w:rsidRDefault="00EC5206">
      <w:pPr>
        <w:rPr>
          <w:rFonts w:ascii="Arial" w:hAnsi="Arial" w:cs="Arial"/>
          <w:sz w:val="22"/>
          <w:szCs w:val="22"/>
          <w:lang w:val="es-ES"/>
        </w:rPr>
      </w:pPr>
    </w:p>
    <w:p w14:paraId="460EFDC6" w14:textId="77F1C26D" w:rsidR="00AF5416" w:rsidRDefault="00D46715">
      <w:pPr>
        <w:rPr>
          <w:rFonts w:ascii="Arial" w:hAnsi="Arial" w:cs="Arial"/>
          <w:sz w:val="22"/>
          <w:szCs w:val="22"/>
          <w:lang w:val="es-ES"/>
        </w:rPr>
      </w:pPr>
      <w:proofErr w:type="spellStart"/>
      <w:r>
        <w:rPr>
          <w:rFonts w:ascii="Arial" w:hAnsi="Arial" w:cs="Arial"/>
          <w:sz w:val="22"/>
          <w:szCs w:val="22"/>
          <w:lang w:val="es-ES"/>
        </w:rPr>
        <w:t>Jesus</w:t>
      </w:r>
      <w:proofErr w:type="spellEnd"/>
      <w:r>
        <w:rPr>
          <w:rFonts w:ascii="Arial" w:hAnsi="Arial" w:cs="Arial"/>
          <w:sz w:val="22"/>
          <w:szCs w:val="22"/>
          <w:lang w:val="es-ES"/>
        </w:rPr>
        <w:t xml:space="preserve"> </w:t>
      </w:r>
      <w:proofErr w:type="spellStart"/>
      <w:r>
        <w:rPr>
          <w:rFonts w:ascii="Arial" w:hAnsi="Arial" w:cs="Arial"/>
          <w:sz w:val="22"/>
          <w:szCs w:val="22"/>
          <w:lang w:val="es-ES"/>
        </w:rPr>
        <w:t>Ivan</w:t>
      </w:r>
      <w:proofErr w:type="spellEnd"/>
      <w:r>
        <w:rPr>
          <w:rFonts w:ascii="Arial" w:hAnsi="Arial" w:cs="Arial"/>
          <w:sz w:val="22"/>
          <w:szCs w:val="22"/>
          <w:lang w:val="es-ES"/>
        </w:rPr>
        <w:t xml:space="preserve"> Ospina A – Candidato Cámara de Representantes</w:t>
      </w:r>
      <w:r w:rsidR="00CC6EE3">
        <w:rPr>
          <w:rFonts w:ascii="Arial" w:hAnsi="Arial" w:cs="Arial"/>
          <w:sz w:val="22"/>
          <w:szCs w:val="22"/>
          <w:lang w:val="es-ES"/>
        </w:rPr>
        <w:tab/>
      </w:r>
      <w:r w:rsidR="00CC6EE3">
        <w:rPr>
          <w:rFonts w:ascii="Arial" w:hAnsi="Arial" w:cs="Arial"/>
          <w:sz w:val="22"/>
          <w:szCs w:val="22"/>
          <w:lang w:val="es-ES"/>
        </w:rPr>
        <w:tab/>
      </w:r>
      <w:r w:rsidR="00CC6EE3">
        <w:rPr>
          <w:rFonts w:ascii="Arial" w:hAnsi="Arial" w:cs="Arial"/>
          <w:sz w:val="22"/>
          <w:szCs w:val="22"/>
          <w:lang w:val="es-ES"/>
        </w:rPr>
        <w:tab/>
      </w:r>
      <w:r w:rsidR="00CC6EE3">
        <w:rPr>
          <w:rFonts w:ascii="Arial" w:hAnsi="Arial" w:cs="Arial"/>
          <w:sz w:val="22"/>
          <w:szCs w:val="22"/>
          <w:lang w:val="es-ES"/>
        </w:rPr>
        <w:tab/>
      </w:r>
      <w:r w:rsidR="00CC6EE3">
        <w:rPr>
          <w:rFonts w:ascii="Arial" w:hAnsi="Arial" w:cs="Arial"/>
          <w:sz w:val="22"/>
          <w:szCs w:val="22"/>
          <w:lang w:val="es-ES"/>
        </w:rPr>
        <w:tab/>
      </w:r>
    </w:p>
    <w:p w14:paraId="482A6DB8" w14:textId="77777777" w:rsidR="007D50A6" w:rsidRDefault="007D50A6">
      <w:pPr>
        <w:rPr>
          <w:rFonts w:ascii="Arial" w:hAnsi="Arial" w:cs="Arial"/>
          <w:sz w:val="20"/>
          <w:szCs w:val="20"/>
          <w:lang w:val="es-ES"/>
        </w:rPr>
      </w:pPr>
    </w:p>
    <w:p w14:paraId="1EC00F0D" w14:textId="77777777" w:rsidR="007D50A6" w:rsidRDefault="007D50A6">
      <w:pPr>
        <w:rPr>
          <w:rFonts w:ascii="Arial" w:hAnsi="Arial" w:cs="Arial"/>
          <w:sz w:val="20"/>
          <w:szCs w:val="20"/>
          <w:lang w:val="es-ES"/>
        </w:rPr>
      </w:pPr>
    </w:p>
    <w:p w14:paraId="490E2C15" w14:textId="225A5CC2" w:rsidR="00397C36" w:rsidRDefault="00397C36">
      <w:pPr>
        <w:rPr>
          <w:rFonts w:ascii="Arial" w:hAnsi="Arial" w:cs="Arial"/>
          <w:sz w:val="20"/>
          <w:szCs w:val="20"/>
          <w:lang w:val="es-ES"/>
        </w:rPr>
      </w:pPr>
    </w:p>
    <w:p w14:paraId="7FA540A2" w14:textId="01AD95F8" w:rsidR="006F3625" w:rsidRDefault="006F3625">
      <w:pPr>
        <w:rPr>
          <w:rFonts w:ascii="Arial" w:hAnsi="Arial" w:cs="Arial"/>
          <w:sz w:val="20"/>
          <w:szCs w:val="20"/>
          <w:lang w:val="es-ES"/>
        </w:rPr>
      </w:pPr>
    </w:p>
    <w:p w14:paraId="7B5EFC2B" w14:textId="05FCFCDB" w:rsidR="006F3625" w:rsidRDefault="006F3625">
      <w:pPr>
        <w:rPr>
          <w:rFonts w:ascii="Arial" w:hAnsi="Arial" w:cs="Arial"/>
          <w:sz w:val="20"/>
          <w:szCs w:val="20"/>
          <w:lang w:val="es-ES"/>
        </w:rPr>
      </w:pPr>
    </w:p>
    <w:p w14:paraId="557D1215" w14:textId="3A2B9622" w:rsidR="006F3625" w:rsidRDefault="006F3625">
      <w:pPr>
        <w:rPr>
          <w:rFonts w:ascii="Arial" w:hAnsi="Arial" w:cs="Arial"/>
          <w:sz w:val="20"/>
          <w:szCs w:val="20"/>
          <w:lang w:val="es-ES"/>
        </w:rPr>
      </w:pPr>
    </w:p>
    <w:p w14:paraId="352B5C69" w14:textId="77777777" w:rsidR="006F3625" w:rsidRDefault="006F3625">
      <w:pPr>
        <w:rPr>
          <w:rFonts w:ascii="Arial" w:hAnsi="Arial" w:cs="Arial"/>
          <w:sz w:val="20"/>
          <w:szCs w:val="20"/>
          <w:lang w:val="es-ES"/>
        </w:rPr>
      </w:pPr>
    </w:p>
    <w:p w14:paraId="3FBDEA9C" w14:textId="77777777" w:rsidR="00397C36" w:rsidRDefault="00397C36">
      <w:pPr>
        <w:rPr>
          <w:rFonts w:ascii="Arial" w:hAnsi="Arial" w:cs="Arial"/>
          <w:sz w:val="20"/>
          <w:szCs w:val="20"/>
          <w:lang w:val="es-ES"/>
        </w:rPr>
      </w:pPr>
    </w:p>
    <w:p w14:paraId="73DE395C" w14:textId="77777777" w:rsidR="00397C36" w:rsidRDefault="00397C36">
      <w:pPr>
        <w:rPr>
          <w:rFonts w:ascii="Arial" w:hAnsi="Arial" w:cs="Arial"/>
          <w:sz w:val="20"/>
          <w:szCs w:val="20"/>
          <w:lang w:val="es-ES"/>
        </w:rPr>
      </w:pPr>
    </w:p>
    <w:p w14:paraId="2F4B84B2" w14:textId="77777777" w:rsidR="007D50A6" w:rsidRDefault="007D50A6">
      <w:pPr>
        <w:rPr>
          <w:rFonts w:ascii="Arial" w:hAnsi="Arial" w:cs="Arial"/>
          <w:b/>
          <w:bCs/>
          <w:sz w:val="22"/>
          <w:szCs w:val="22"/>
          <w:lang w:val="pt-BR"/>
        </w:rPr>
      </w:pPr>
      <w:r>
        <w:rPr>
          <w:rFonts w:ascii="Arial" w:hAnsi="Arial" w:cs="Arial"/>
          <w:sz w:val="20"/>
          <w:szCs w:val="20"/>
          <w:lang w:val="es-ES"/>
        </w:rPr>
        <w:tab/>
      </w:r>
      <w:r>
        <w:rPr>
          <w:rFonts w:ascii="Arial" w:hAnsi="Arial" w:cs="Arial"/>
          <w:sz w:val="20"/>
          <w:szCs w:val="20"/>
          <w:lang w:val="es-ES"/>
        </w:rPr>
        <w:tab/>
      </w:r>
      <w:r>
        <w:rPr>
          <w:rFonts w:ascii="Arial" w:hAnsi="Arial" w:cs="Arial"/>
          <w:sz w:val="20"/>
          <w:szCs w:val="20"/>
          <w:lang w:val="es-ES"/>
        </w:rPr>
        <w:tab/>
      </w:r>
      <w:r>
        <w:rPr>
          <w:rFonts w:ascii="Arial" w:hAnsi="Arial" w:cs="Arial"/>
          <w:sz w:val="20"/>
          <w:szCs w:val="20"/>
          <w:lang w:val="es-ES"/>
        </w:rPr>
        <w:tab/>
      </w:r>
      <w:r>
        <w:rPr>
          <w:rFonts w:ascii="Arial" w:hAnsi="Arial" w:cs="Arial"/>
          <w:sz w:val="20"/>
          <w:szCs w:val="20"/>
          <w:lang w:val="es-ES"/>
        </w:rPr>
        <w:tab/>
      </w:r>
      <w:r>
        <w:rPr>
          <w:rFonts w:ascii="Arial" w:hAnsi="Arial" w:cs="Arial"/>
          <w:sz w:val="20"/>
          <w:szCs w:val="20"/>
          <w:lang w:val="es-ES"/>
        </w:rPr>
        <w:tab/>
      </w:r>
      <w:r>
        <w:rPr>
          <w:rFonts w:ascii="Arial" w:hAnsi="Arial" w:cs="Arial"/>
          <w:b/>
          <w:bCs/>
          <w:sz w:val="22"/>
          <w:szCs w:val="22"/>
          <w:lang w:val="pt-BR"/>
        </w:rPr>
        <w:t>JORGE MAURICIO ARISTIZABAL DUQUE</w:t>
      </w:r>
    </w:p>
    <w:p w14:paraId="7F2E6751" w14:textId="77777777" w:rsidR="007D50A6" w:rsidRDefault="007D50A6">
      <w:pPr>
        <w:rPr>
          <w:rFonts w:ascii="Arial" w:hAnsi="Arial" w:cs="Arial"/>
          <w:b/>
          <w:bCs/>
          <w:sz w:val="20"/>
          <w:szCs w:val="20"/>
          <w:lang w:val="pt-BR"/>
        </w:rPr>
      </w:pPr>
      <w:r>
        <w:rPr>
          <w:rFonts w:ascii="Arial" w:hAnsi="Arial" w:cs="Arial"/>
          <w:b/>
          <w:bCs/>
          <w:sz w:val="22"/>
          <w:szCs w:val="22"/>
          <w:lang w:val="pt-BR"/>
        </w:rPr>
        <w:tab/>
      </w:r>
      <w:r>
        <w:rPr>
          <w:rFonts w:ascii="Arial" w:hAnsi="Arial" w:cs="Arial"/>
          <w:b/>
          <w:bCs/>
          <w:sz w:val="22"/>
          <w:szCs w:val="22"/>
          <w:lang w:val="pt-BR"/>
        </w:rPr>
        <w:tab/>
      </w:r>
      <w:r>
        <w:rPr>
          <w:rFonts w:ascii="Arial" w:hAnsi="Arial" w:cs="Arial"/>
          <w:b/>
          <w:bCs/>
          <w:sz w:val="22"/>
          <w:szCs w:val="22"/>
          <w:lang w:val="pt-BR"/>
        </w:rPr>
        <w:tab/>
      </w:r>
      <w:r>
        <w:rPr>
          <w:rFonts w:ascii="Arial" w:hAnsi="Arial" w:cs="Arial"/>
          <w:b/>
          <w:bCs/>
          <w:sz w:val="22"/>
          <w:szCs w:val="22"/>
          <w:lang w:val="pt-BR"/>
        </w:rPr>
        <w:tab/>
      </w:r>
      <w:r>
        <w:rPr>
          <w:rFonts w:ascii="Arial" w:hAnsi="Arial" w:cs="Arial"/>
          <w:b/>
          <w:bCs/>
          <w:sz w:val="22"/>
          <w:szCs w:val="22"/>
          <w:lang w:val="pt-BR"/>
        </w:rPr>
        <w:tab/>
      </w:r>
      <w:r>
        <w:rPr>
          <w:rFonts w:ascii="Arial" w:hAnsi="Arial" w:cs="Arial"/>
          <w:b/>
          <w:bCs/>
          <w:sz w:val="22"/>
          <w:szCs w:val="22"/>
          <w:lang w:val="pt-BR"/>
        </w:rPr>
        <w:tab/>
        <w:t xml:space="preserve">CC. 80.118.078 </w:t>
      </w:r>
      <w:r w:rsidR="00EF7E46">
        <w:rPr>
          <w:rFonts w:ascii="Arial" w:hAnsi="Arial" w:cs="Arial"/>
          <w:b/>
          <w:bCs/>
          <w:sz w:val="22"/>
          <w:szCs w:val="22"/>
          <w:lang w:val="pt-BR"/>
        </w:rPr>
        <w:t>Bogotá</w:t>
      </w:r>
      <w:r>
        <w:rPr>
          <w:rFonts w:ascii="Arial" w:hAnsi="Arial" w:cs="Arial"/>
          <w:b/>
          <w:bCs/>
          <w:sz w:val="22"/>
          <w:szCs w:val="22"/>
          <w:lang w:val="pt-BR"/>
        </w:rPr>
        <w:t xml:space="preserve"> DC.</w:t>
      </w:r>
      <w:r>
        <w:rPr>
          <w:rFonts w:ascii="Arial" w:hAnsi="Arial" w:cs="Arial"/>
          <w:b/>
          <w:bCs/>
          <w:sz w:val="20"/>
          <w:szCs w:val="20"/>
          <w:lang w:val="pt-BR"/>
        </w:rPr>
        <w:t xml:space="preserve"> </w:t>
      </w:r>
    </w:p>
    <w:p w14:paraId="323E99A5" w14:textId="77777777" w:rsidR="00B42E79" w:rsidRDefault="006E5F12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  <w:r w:rsidRPr="00B42E79">
        <w:rPr>
          <w:rFonts w:ascii="Arial" w:hAnsi="Arial" w:cs="Arial"/>
          <w:b/>
          <w:bCs/>
          <w:noProof/>
          <w:sz w:val="20"/>
          <w:szCs w:val="20"/>
          <w:lang w:val="pt-BR"/>
        </w:rPr>
        <w:lastRenderedPageBreak/>
        <w:drawing>
          <wp:inline distT="0" distB="0" distL="0" distR="0" wp14:anchorId="044A681B" wp14:editId="35888347">
            <wp:extent cx="6049645" cy="7995920"/>
            <wp:effectExtent l="0" t="0" r="0" b="0"/>
            <wp:docPr id="3" name="Imagen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799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154D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  <w:r>
        <w:rPr>
          <w:noProof/>
        </w:rPr>
        <w:lastRenderedPageBreak/>
        <w:drawing>
          <wp:inline distT="0" distB="0" distL="0" distR="0" wp14:anchorId="5121041C" wp14:editId="7AA78913">
            <wp:extent cx="5273749" cy="395531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5279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0669" cy="39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F3F4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0CE5AE56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625DD2C9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446C560A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0B2DA27D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70BF5B9E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782A9DCD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15F4C6C6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6A7A52CC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71C75724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0766E3A9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11388D4F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4191CB0B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11273972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28D372BA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52E518C5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39F4172E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642A22D7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3F8777DC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4B0E0006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7323BC7F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3D033791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3F779104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69030A09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34A4F554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37646D3C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  <w:r>
        <w:rPr>
          <w:noProof/>
        </w:rPr>
        <w:drawing>
          <wp:inline distT="0" distB="0" distL="0" distR="0" wp14:anchorId="0842951E" wp14:editId="7D5F5312">
            <wp:extent cx="5613400" cy="421005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5278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68D8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2425FC57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604E4F39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p w14:paraId="374231B2" w14:textId="77777777" w:rsidR="00FE23F1" w:rsidRDefault="00FE23F1" w:rsidP="00BA27DF">
      <w:pPr>
        <w:ind w:left="708" w:hanging="708"/>
        <w:rPr>
          <w:rFonts w:ascii="Arial" w:hAnsi="Arial" w:cs="Arial"/>
          <w:b/>
          <w:bCs/>
          <w:sz w:val="20"/>
          <w:szCs w:val="20"/>
          <w:lang w:val="pt-BR"/>
        </w:rPr>
      </w:pPr>
    </w:p>
    <w:sectPr w:rsidR="00FE23F1">
      <w:pgSz w:w="12242" w:h="15842" w:code="1"/>
      <w:pgMar w:top="2268" w:right="1701" w:bottom="1701" w:left="1701" w:header="709" w:footer="709" w:gutter="0"/>
      <w:cols w:space="709"/>
      <w:vAlign w:val="center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4D30C9" w14:textId="77777777" w:rsidR="00E7731D" w:rsidRDefault="00E7731D" w:rsidP="00EF3A5E">
      <w:r>
        <w:separator/>
      </w:r>
    </w:p>
  </w:endnote>
  <w:endnote w:type="continuationSeparator" w:id="0">
    <w:p w14:paraId="7C6B6B32" w14:textId="77777777" w:rsidR="00E7731D" w:rsidRDefault="00E7731D" w:rsidP="00EF3A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A2840" w14:textId="77777777" w:rsidR="00E7731D" w:rsidRDefault="00E7731D" w:rsidP="00EF3A5E">
      <w:r>
        <w:separator/>
      </w:r>
    </w:p>
  </w:footnote>
  <w:footnote w:type="continuationSeparator" w:id="0">
    <w:p w14:paraId="21118245" w14:textId="77777777" w:rsidR="00E7731D" w:rsidRDefault="00E7731D" w:rsidP="00EF3A5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embedSystemFonts/>
  <w:bordersDoNotSurroundHeader/>
  <w:bordersDoNotSurroundFooter/>
  <w:proofState w:spelling="clean" w:grammar="clean"/>
  <w:attachedTemplate r:id="rId1"/>
  <w:defaultTabStop w:val="708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206"/>
    <w:rsid w:val="00013EFE"/>
    <w:rsid w:val="00033DC7"/>
    <w:rsid w:val="00044C33"/>
    <w:rsid w:val="0007237C"/>
    <w:rsid w:val="00115C5F"/>
    <w:rsid w:val="00122811"/>
    <w:rsid w:val="001904DB"/>
    <w:rsid w:val="001B6C55"/>
    <w:rsid w:val="001D5AC6"/>
    <w:rsid w:val="001E0907"/>
    <w:rsid w:val="0021373F"/>
    <w:rsid w:val="00253076"/>
    <w:rsid w:val="00282E2E"/>
    <w:rsid w:val="00296C2D"/>
    <w:rsid w:val="002C172F"/>
    <w:rsid w:val="002F78B4"/>
    <w:rsid w:val="00324F29"/>
    <w:rsid w:val="00360C9C"/>
    <w:rsid w:val="003662D2"/>
    <w:rsid w:val="0039474B"/>
    <w:rsid w:val="00397C36"/>
    <w:rsid w:val="003C6671"/>
    <w:rsid w:val="003E52D9"/>
    <w:rsid w:val="00403244"/>
    <w:rsid w:val="00430897"/>
    <w:rsid w:val="0044442A"/>
    <w:rsid w:val="00480B36"/>
    <w:rsid w:val="00507C15"/>
    <w:rsid w:val="00550E46"/>
    <w:rsid w:val="005603A1"/>
    <w:rsid w:val="005E1766"/>
    <w:rsid w:val="006027E0"/>
    <w:rsid w:val="006820EF"/>
    <w:rsid w:val="00686ABF"/>
    <w:rsid w:val="00691885"/>
    <w:rsid w:val="00694AD9"/>
    <w:rsid w:val="006A7478"/>
    <w:rsid w:val="006D73E0"/>
    <w:rsid w:val="006E3773"/>
    <w:rsid w:val="006E5F12"/>
    <w:rsid w:val="006F1B95"/>
    <w:rsid w:val="006F3625"/>
    <w:rsid w:val="007244AF"/>
    <w:rsid w:val="007640DC"/>
    <w:rsid w:val="007C0EEA"/>
    <w:rsid w:val="007D50A6"/>
    <w:rsid w:val="008603D9"/>
    <w:rsid w:val="00864845"/>
    <w:rsid w:val="00883B64"/>
    <w:rsid w:val="008E214A"/>
    <w:rsid w:val="00940D66"/>
    <w:rsid w:val="00942CD8"/>
    <w:rsid w:val="0094350C"/>
    <w:rsid w:val="0099428B"/>
    <w:rsid w:val="009A3D66"/>
    <w:rsid w:val="009E22C2"/>
    <w:rsid w:val="00A8551D"/>
    <w:rsid w:val="00A97ABB"/>
    <w:rsid w:val="00AA3EE7"/>
    <w:rsid w:val="00AC3729"/>
    <w:rsid w:val="00AD3311"/>
    <w:rsid w:val="00AD45B6"/>
    <w:rsid w:val="00AF5416"/>
    <w:rsid w:val="00B344BD"/>
    <w:rsid w:val="00B42E79"/>
    <w:rsid w:val="00B561B8"/>
    <w:rsid w:val="00B67682"/>
    <w:rsid w:val="00B67ECA"/>
    <w:rsid w:val="00B9116B"/>
    <w:rsid w:val="00BA27DF"/>
    <w:rsid w:val="00C01B49"/>
    <w:rsid w:val="00C445F7"/>
    <w:rsid w:val="00C60765"/>
    <w:rsid w:val="00C63C1A"/>
    <w:rsid w:val="00C908DB"/>
    <w:rsid w:val="00C937B2"/>
    <w:rsid w:val="00CC6EE3"/>
    <w:rsid w:val="00CD0455"/>
    <w:rsid w:val="00D41210"/>
    <w:rsid w:val="00D46715"/>
    <w:rsid w:val="00D67A8C"/>
    <w:rsid w:val="00D728D2"/>
    <w:rsid w:val="00D82C13"/>
    <w:rsid w:val="00DB273E"/>
    <w:rsid w:val="00DC1055"/>
    <w:rsid w:val="00DD0DDB"/>
    <w:rsid w:val="00DD11EE"/>
    <w:rsid w:val="00E13173"/>
    <w:rsid w:val="00E420B7"/>
    <w:rsid w:val="00E7731D"/>
    <w:rsid w:val="00E943F2"/>
    <w:rsid w:val="00EA26E7"/>
    <w:rsid w:val="00EA7FB5"/>
    <w:rsid w:val="00EC5206"/>
    <w:rsid w:val="00EF3A5E"/>
    <w:rsid w:val="00EF7E46"/>
    <w:rsid w:val="00F125FE"/>
    <w:rsid w:val="00F35D5D"/>
    <w:rsid w:val="00F42737"/>
    <w:rsid w:val="00F43F41"/>
    <w:rsid w:val="00F7498C"/>
    <w:rsid w:val="00F824E3"/>
    <w:rsid w:val="00F93AC0"/>
    <w:rsid w:val="00FA581D"/>
    <w:rsid w:val="00FA68E6"/>
    <w:rsid w:val="00FC13FC"/>
    <w:rsid w:val="00FE23F1"/>
    <w:rsid w:val="00FF12A4"/>
    <w:rsid w:val="00FF25CE"/>
    <w:rsid w:val="00FF5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31FC379"/>
  <w14:defaultImageDpi w14:val="0"/>
  <w15:docId w15:val="{DAD74B83-5969-5C43-9B9B-EBFF90C74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sz w:val="22"/>
        <w:szCs w:val="22"/>
        <w:lang w:val="es-CO" w:eastAsia="es-ES_tradn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envelope return" w:semiHidden="1"/>
    <w:lsdException w:name="endnote text" w:semiHidden="1" w:unhideWhenUsed="1"/>
    <w:lsdException w:name="toa heading" w:semiHidden="1" w:unhideWhenUsed="1"/>
    <w:lsdException w:name="List" w:semiHidden="1" w:unhideWhenUsed="1"/>
    <w:lsdException w:name="Title" w:qFormat="1"/>
    <w:lsdException w:name="Default Paragraph Font" w:semiHidden="1"/>
    <w:lsdException w:name="Body Tex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Subtitle" w:uiPriority="11" w:qFormat="1"/>
    <w:lsdException w:name="Body Text 2" w:semiHidden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autoSpaceDE w:val="0"/>
      <w:autoSpaceDN w:val="0"/>
      <w:spacing w:after="0" w:line="240" w:lineRule="auto"/>
    </w:pPr>
    <w:rPr>
      <w:rFonts w:ascii="Times New Roman" w:hAnsi="Times New Roman" w:cs="Times New Roman"/>
      <w:sz w:val="24"/>
      <w:szCs w:val="24"/>
      <w:lang w:val="es-ES_tradnl" w:eastAsia="es-ES"/>
    </w:rPr>
  </w:style>
  <w:style w:type="paragraph" w:styleId="Ttulo1">
    <w:name w:val="heading 1"/>
    <w:basedOn w:val="Normal"/>
    <w:next w:val="Normal"/>
    <w:link w:val="Ttulo1Car"/>
    <w:uiPriority w:val="99"/>
    <w:qFormat/>
    <w:pPr>
      <w:keepNext/>
      <w:outlineLvl w:val="0"/>
    </w:pPr>
    <w:rPr>
      <w:rFonts w:ascii="Arial" w:hAnsi="Arial" w:cs="Arial"/>
      <w:b/>
      <w:bCs/>
      <w:caps/>
    </w:rPr>
  </w:style>
  <w:style w:type="paragraph" w:styleId="Ttulo2">
    <w:name w:val="heading 2"/>
    <w:basedOn w:val="Normal"/>
    <w:next w:val="Normal"/>
    <w:link w:val="Ttulo2Car"/>
    <w:uiPriority w:val="99"/>
    <w:qFormat/>
    <w:pPr>
      <w:keepNext/>
      <w:jc w:val="center"/>
      <w:outlineLvl w:val="1"/>
    </w:pPr>
    <w:rPr>
      <w:rFonts w:ascii="Arial" w:hAnsi="Arial" w:cs="Arial"/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9"/>
    <w:qFormat/>
    <w:pPr>
      <w:keepNext/>
      <w:ind w:left="3540" w:firstLine="708"/>
      <w:outlineLvl w:val="2"/>
    </w:pPr>
    <w:rPr>
      <w:rFonts w:ascii="Arial" w:hAnsi="Arial" w:cs="Arial"/>
      <w:b/>
      <w:bCs/>
    </w:rPr>
  </w:style>
  <w:style w:type="paragraph" w:styleId="Ttulo4">
    <w:name w:val="heading 4"/>
    <w:basedOn w:val="Normal"/>
    <w:next w:val="Normal"/>
    <w:link w:val="Ttulo4Car"/>
    <w:uiPriority w:val="99"/>
    <w:qFormat/>
    <w:pPr>
      <w:keepNext/>
      <w:jc w:val="center"/>
      <w:outlineLvl w:val="3"/>
    </w:pPr>
    <w:rPr>
      <w:rFonts w:ascii="Arial" w:hAnsi="Arial" w:cs="Arial"/>
      <w:b/>
      <w:bCs/>
    </w:rPr>
  </w:style>
  <w:style w:type="paragraph" w:styleId="Ttulo5">
    <w:name w:val="heading 5"/>
    <w:basedOn w:val="Normal"/>
    <w:next w:val="Normal"/>
    <w:link w:val="Ttulo5Car"/>
    <w:uiPriority w:val="99"/>
    <w:qFormat/>
    <w:pPr>
      <w:keepNext/>
      <w:jc w:val="right"/>
      <w:outlineLvl w:val="4"/>
    </w:pPr>
    <w:rPr>
      <w:rFonts w:ascii="Arial" w:hAnsi="Arial" w:cs="Arial"/>
      <w:b/>
      <w:bCs/>
      <w:caps/>
    </w:rPr>
  </w:style>
  <w:style w:type="paragraph" w:styleId="Ttulo6">
    <w:name w:val="heading 6"/>
    <w:basedOn w:val="Normal"/>
    <w:next w:val="Normal"/>
    <w:link w:val="Ttulo6Car"/>
    <w:uiPriority w:val="99"/>
    <w:qFormat/>
    <w:pPr>
      <w:keepNext/>
      <w:outlineLvl w:val="5"/>
    </w:pPr>
    <w:rPr>
      <w:rFonts w:ascii="Arial" w:hAnsi="Arial" w:cs="Arial"/>
      <w:b/>
      <w:bCs/>
      <w:caps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9"/>
    <w:qFormat/>
    <w:pPr>
      <w:keepNext/>
      <w:jc w:val="both"/>
      <w:outlineLvl w:val="6"/>
    </w:pPr>
    <w:rPr>
      <w:rFonts w:ascii="Arial" w:hAnsi="Arial" w:cs="Arial"/>
      <w:b/>
      <w:bCs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9"/>
    <w:qFormat/>
    <w:pPr>
      <w:keepNext/>
      <w:jc w:val="center"/>
      <w:outlineLvl w:val="7"/>
    </w:pPr>
    <w:rPr>
      <w:rFonts w:ascii="Arial" w:hAnsi="Arial" w:cs="Arial"/>
      <w:i/>
      <w:iCs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9"/>
    <w:qFormat/>
    <w:pPr>
      <w:keepNext/>
      <w:outlineLvl w:val="8"/>
    </w:pPr>
    <w:rPr>
      <w:rFonts w:ascii="Arial" w:hAnsi="Arial" w:cs="Arial"/>
      <w:b/>
      <w:bCs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9"/>
    <w:locked/>
    <w:rPr>
      <w:rFonts w:ascii="Cambria" w:hAnsi="Cambria" w:cs="Cambria"/>
      <w:b/>
      <w:bCs/>
      <w:kern w:val="32"/>
      <w:sz w:val="32"/>
      <w:szCs w:val="32"/>
      <w:lang w:val="es-ES_tradnl" w:eastAsia="es-ES"/>
    </w:rPr>
  </w:style>
  <w:style w:type="character" w:customStyle="1" w:styleId="Ttulo2Car">
    <w:name w:val="Título 2 Car"/>
    <w:basedOn w:val="Fuentedeprrafopredeter"/>
    <w:link w:val="Ttulo2"/>
    <w:uiPriority w:val="99"/>
    <w:semiHidden/>
    <w:locked/>
    <w:rPr>
      <w:rFonts w:ascii="Cambria" w:hAnsi="Cambria" w:cs="Cambria"/>
      <w:b/>
      <w:bCs/>
      <w:i/>
      <w:iCs/>
      <w:sz w:val="28"/>
      <w:szCs w:val="28"/>
      <w:lang w:val="es-ES_tradnl" w:eastAsia="es-ES"/>
    </w:rPr>
  </w:style>
  <w:style w:type="character" w:customStyle="1" w:styleId="Ttulo3Car">
    <w:name w:val="Título 3 Car"/>
    <w:basedOn w:val="Fuentedeprrafopredeter"/>
    <w:link w:val="Ttulo3"/>
    <w:uiPriority w:val="99"/>
    <w:semiHidden/>
    <w:locked/>
    <w:rPr>
      <w:rFonts w:ascii="Cambria" w:hAnsi="Cambria" w:cs="Cambria"/>
      <w:b/>
      <w:bCs/>
      <w:sz w:val="26"/>
      <w:szCs w:val="26"/>
      <w:lang w:val="es-ES_tradnl" w:eastAsia="es-ES"/>
    </w:rPr>
  </w:style>
  <w:style w:type="character" w:customStyle="1" w:styleId="Ttulo4Car">
    <w:name w:val="Título 4 Car"/>
    <w:basedOn w:val="Fuentedeprrafopredeter"/>
    <w:link w:val="Ttulo4"/>
    <w:uiPriority w:val="99"/>
    <w:semiHidden/>
    <w:locked/>
    <w:rPr>
      <w:rFonts w:cs="Times New Roman"/>
      <w:b/>
      <w:bCs/>
      <w:sz w:val="28"/>
      <w:szCs w:val="28"/>
      <w:lang w:val="es-ES_tradnl" w:eastAsia="es-ES"/>
    </w:rPr>
  </w:style>
  <w:style w:type="character" w:customStyle="1" w:styleId="Ttulo5Car">
    <w:name w:val="Título 5 Car"/>
    <w:basedOn w:val="Fuentedeprrafopredeter"/>
    <w:link w:val="Ttulo5"/>
    <w:uiPriority w:val="99"/>
    <w:semiHidden/>
    <w:locked/>
    <w:rPr>
      <w:rFonts w:cs="Times New Roman"/>
      <w:b/>
      <w:bCs/>
      <w:i/>
      <w:iCs/>
      <w:sz w:val="26"/>
      <w:szCs w:val="26"/>
      <w:lang w:val="es-ES_tradnl" w:eastAsia="es-ES"/>
    </w:rPr>
  </w:style>
  <w:style w:type="character" w:customStyle="1" w:styleId="Ttulo6Car">
    <w:name w:val="Título 6 Car"/>
    <w:basedOn w:val="Fuentedeprrafopredeter"/>
    <w:link w:val="Ttulo6"/>
    <w:uiPriority w:val="99"/>
    <w:semiHidden/>
    <w:locked/>
    <w:rPr>
      <w:rFonts w:cs="Times New Roman"/>
      <w:b/>
      <w:bCs/>
      <w:lang w:val="es-ES_tradnl" w:eastAsia="es-ES"/>
    </w:rPr>
  </w:style>
  <w:style w:type="character" w:customStyle="1" w:styleId="Ttulo7Car">
    <w:name w:val="Título 7 Car"/>
    <w:basedOn w:val="Fuentedeprrafopredeter"/>
    <w:link w:val="Ttulo7"/>
    <w:uiPriority w:val="99"/>
    <w:semiHidden/>
    <w:locked/>
    <w:rPr>
      <w:rFonts w:cs="Times New Roman"/>
      <w:sz w:val="24"/>
      <w:szCs w:val="24"/>
      <w:lang w:val="es-ES_tradnl" w:eastAsia="es-ES"/>
    </w:rPr>
  </w:style>
  <w:style w:type="character" w:customStyle="1" w:styleId="Ttulo8Car">
    <w:name w:val="Título 8 Car"/>
    <w:basedOn w:val="Fuentedeprrafopredeter"/>
    <w:link w:val="Ttulo8"/>
    <w:uiPriority w:val="99"/>
    <w:semiHidden/>
    <w:locked/>
    <w:rPr>
      <w:rFonts w:cs="Times New Roman"/>
      <w:i/>
      <w:iCs/>
      <w:sz w:val="24"/>
      <w:szCs w:val="24"/>
      <w:lang w:val="es-ES_tradnl" w:eastAsia="es-ES"/>
    </w:rPr>
  </w:style>
  <w:style w:type="character" w:customStyle="1" w:styleId="Ttulo9Car">
    <w:name w:val="Título 9 Car"/>
    <w:basedOn w:val="Fuentedeprrafopredeter"/>
    <w:link w:val="Ttulo9"/>
    <w:uiPriority w:val="99"/>
    <w:semiHidden/>
    <w:locked/>
    <w:rPr>
      <w:rFonts w:ascii="Cambria" w:hAnsi="Cambria" w:cs="Cambria"/>
      <w:lang w:val="es-ES_tradnl" w:eastAsia="es-ES"/>
    </w:rPr>
  </w:style>
  <w:style w:type="paragraph" w:styleId="Remitedesobre">
    <w:name w:val="envelope return"/>
    <w:basedOn w:val="Normal"/>
    <w:uiPriority w:val="99"/>
    <w:rPr>
      <w:color w:val="FFFFFF"/>
    </w:rPr>
  </w:style>
  <w:style w:type="paragraph" w:styleId="Ttulo">
    <w:name w:val="Title"/>
    <w:basedOn w:val="Normal"/>
    <w:link w:val="TtuloCar"/>
    <w:uiPriority w:val="99"/>
    <w:qFormat/>
    <w:pPr>
      <w:jc w:val="center"/>
    </w:pPr>
    <w:rPr>
      <w:b/>
      <w:bCs/>
      <w:sz w:val="32"/>
      <w:szCs w:val="32"/>
      <w:lang w:val="es-MX"/>
    </w:rPr>
  </w:style>
  <w:style w:type="character" w:customStyle="1" w:styleId="TtuloCar">
    <w:name w:val="Título Car"/>
    <w:basedOn w:val="Fuentedeprrafopredeter"/>
    <w:link w:val="Ttulo"/>
    <w:uiPriority w:val="99"/>
    <w:locked/>
    <w:rPr>
      <w:rFonts w:ascii="Cambria" w:hAnsi="Cambria" w:cs="Cambria"/>
      <w:b/>
      <w:bCs/>
      <w:kern w:val="28"/>
      <w:sz w:val="32"/>
      <w:szCs w:val="32"/>
      <w:lang w:val="es-ES_tradnl" w:eastAsia="es-ES"/>
    </w:rPr>
  </w:style>
  <w:style w:type="paragraph" w:styleId="Textoindependiente">
    <w:name w:val="Body Text"/>
    <w:basedOn w:val="Normal"/>
    <w:link w:val="TextoindependienteCar"/>
    <w:uiPriority w:val="99"/>
    <w:pPr>
      <w:jc w:val="both"/>
    </w:pPr>
    <w:rPr>
      <w:rFonts w:ascii="Arial" w:hAnsi="Arial" w:cs="Arial"/>
      <w:sz w:val="22"/>
      <w:szCs w:val="22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locked/>
    <w:rPr>
      <w:rFonts w:ascii="Times New Roman" w:hAnsi="Times New Roman" w:cs="Times New Roman"/>
      <w:sz w:val="24"/>
      <w:szCs w:val="24"/>
      <w:lang w:val="es-ES_tradnl" w:eastAsia="es-ES"/>
    </w:rPr>
  </w:style>
  <w:style w:type="paragraph" w:styleId="Textoindependiente2">
    <w:name w:val="Body Text 2"/>
    <w:basedOn w:val="Normal"/>
    <w:link w:val="Textoindependiente2Car"/>
    <w:uiPriority w:val="99"/>
    <w:rPr>
      <w:rFonts w:ascii="Arial" w:hAnsi="Arial" w:cs="Arial"/>
      <w:sz w:val="20"/>
      <w:szCs w:val="20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locked/>
    <w:rPr>
      <w:rFonts w:ascii="Times New Roman" w:hAnsi="Times New Roman" w:cs="Times New Roman"/>
      <w:sz w:val="24"/>
      <w:szCs w:val="24"/>
      <w:lang w:val="es-ES_tradnl" w:eastAsia="es-ES"/>
    </w:rPr>
  </w:style>
  <w:style w:type="character" w:styleId="Hipervnculo">
    <w:name w:val="Hyperlink"/>
    <w:basedOn w:val="Fuentedeprrafopredeter"/>
    <w:uiPriority w:val="99"/>
    <w:unhideWhenUsed/>
    <w:rsid w:val="00B42E79"/>
    <w:rPr>
      <w:rFonts w:cs="Times New Roman"/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F3A5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EF3A5E"/>
    <w:rPr>
      <w:rFonts w:ascii="Times New Roman" w:hAnsi="Times New Roman" w:cs="Times New Roman"/>
      <w:sz w:val="24"/>
      <w:szCs w:val="24"/>
      <w:lang w:val="es-ES_tradnl" w:eastAsia="es-ES"/>
    </w:rPr>
  </w:style>
  <w:style w:type="paragraph" w:styleId="Piedepgina">
    <w:name w:val="footer"/>
    <w:basedOn w:val="Normal"/>
    <w:link w:val="PiedepginaCar"/>
    <w:uiPriority w:val="99"/>
    <w:unhideWhenUsed/>
    <w:rsid w:val="00EF3A5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EF3A5E"/>
    <w:rPr>
      <w:rFonts w:ascii="Times New Roman" w:hAnsi="Times New Roman" w:cs="Times New Roman"/>
      <w:sz w:val="24"/>
      <w:szCs w:val="24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C372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AC3729"/>
    <w:rPr>
      <w:rFonts w:ascii="Tahoma" w:hAnsi="Tahoma" w:cs="Tahoma"/>
      <w:sz w:val="16"/>
      <w:szCs w:val="16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mack/Documents/hoja_de_vida_Jorge_Mauricio%5b1%5d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hoja_de_vida_Jorge_Mauricio[1].dotx</Template>
  <TotalTime>2</TotalTime>
  <Pages>8</Pages>
  <Words>484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Myriam Zuñiga Cuellar</vt:lpstr>
    </vt:vector>
  </TitlesOfParts>
  <Company>***</Company>
  <LinksUpToDate>false</LinksUpToDate>
  <CharactersWithSpaces>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Myriam Zuñiga Cuellar</dc:title>
  <dc:subject/>
  <dc:creator>Microsoft Office User</dc:creator>
  <cp:keywords/>
  <dc:description/>
  <cp:lastModifiedBy>J Mak Tts</cp:lastModifiedBy>
  <cp:revision>2</cp:revision>
  <cp:lastPrinted>2011-09-07T17:30:00Z</cp:lastPrinted>
  <dcterms:created xsi:type="dcterms:W3CDTF">2022-04-11T10:05:00Z</dcterms:created>
  <dcterms:modified xsi:type="dcterms:W3CDTF">2022-04-11T10:05:00Z</dcterms:modified>
</cp:coreProperties>
</file>